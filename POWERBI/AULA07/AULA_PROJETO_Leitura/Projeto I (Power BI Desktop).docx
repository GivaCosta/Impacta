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CC14" w14:textId="5A47BC11" w:rsidR="007552F4" w:rsidRPr="0009436A" w:rsidRDefault="0009436A" w:rsidP="007552F4">
      <w:r>
        <w:t xml:space="preserve">O </w:t>
      </w:r>
      <w:r>
        <w:rPr>
          <w:b/>
        </w:rPr>
        <w:t xml:space="preserve">Projeto I </w:t>
      </w:r>
      <w:r>
        <w:t xml:space="preserve">vai </w:t>
      </w:r>
      <w:r w:rsidR="00C87B84">
        <w:t>treina</w:t>
      </w:r>
      <w:r>
        <w:t xml:space="preserve">r o seu aprendizado no </w:t>
      </w:r>
      <w:r w:rsidRPr="0009436A">
        <w:rPr>
          <w:b/>
        </w:rPr>
        <w:t>Power BI</w:t>
      </w:r>
      <w:r>
        <w:t>.</w:t>
      </w:r>
    </w:p>
    <w:p w14:paraId="7F180C7B" w14:textId="77777777" w:rsidR="00EB1544" w:rsidRDefault="00EB1544" w:rsidP="007552F4"/>
    <w:p w14:paraId="58A3B621" w14:textId="72C01315" w:rsidR="0049017F" w:rsidRDefault="0049017F" w:rsidP="009F55B2">
      <w:r>
        <w:t xml:space="preserve">O </w:t>
      </w:r>
      <w:r w:rsidR="002239B2">
        <w:rPr>
          <w:b/>
        </w:rPr>
        <w:t>Festas</w:t>
      </w:r>
      <w:r>
        <w:rPr>
          <w:b/>
        </w:rPr>
        <w:t>.</w:t>
      </w:r>
      <w:r w:rsidR="00E54D5A">
        <w:rPr>
          <w:b/>
        </w:rPr>
        <w:t>xlsx</w:t>
      </w:r>
      <w:r>
        <w:t xml:space="preserve"> fornecerá as informações, 4 planilhas </w:t>
      </w:r>
      <w:r w:rsidR="00E54D5A">
        <w:t xml:space="preserve">que </w:t>
      </w:r>
      <w:r>
        <w:t xml:space="preserve">contém as tabelas necessárias para o trabalho. </w:t>
      </w:r>
    </w:p>
    <w:p w14:paraId="1B8EFC1D" w14:textId="77777777" w:rsidR="0049017F" w:rsidRPr="0049017F" w:rsidRDefault="0049017F" w:rsidP="009F55B2"/>
    <w:p w14:paraId="576A9C21" w14:textId="77777777" w:rsidR="00724650" w:rsidRPr="00C700D7" w:rsidRDefault="00724650" w:rsidP="009F55B2">
      <w:r>
        <w:rPr>
          <w:noProof/>
        </w:rPr>
        <w:drawing>
          <wp:inline distT="0" distB="0" distL="0" distR="0" wp14:anchorId="30218C1C" wp14:editId="1208D4AF">
            <wp:extent cx="5759450" cy="2306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95A6" w14:textId="77777777" w:rsidR="003F224A" w:rsidRDefault="003F224A" w:rsidP="003F224A"/>
    <w:p w14:paraId="551DDE37" w14:textId="77777777" w:rsidR="003F224A" w:rsidRDefault="003F224A" w:rsidP="003F224A">
      <w:r>
        <w:t>Siga os passos a seguir:</w:t>
      </w:r>
    </w:p>
    <w:p w14:paraId="75E2C6CF" w14:textId="77777777" w:rsidR="001E086B" w:rsidRPr="003F224A" w:rsidRDefault="001E086B" w:rsidP="003F224A"/>
    <w:p w14:paraId="17F1E372" w14:textId="6B528C84" w:rsidR="00C700D7" w:rsidRDefault="001E086B" w:rsidP="00C700D7">
      <w:pPr>
        <w:pStyle w:val="PargrafodaLista"/>
        <w:numPr>
          <w:ilvl w:val="0"/>
          <w:numId w:val="37"/>
        </w:numPr>
      </w:pPr>
      <w:r>
        <w:t>Abra o a</w:t>
      </w:r>
      <w:r w:rsidR="00C05A71">
        <w:t xml:space="preserve">rquivo </w:t>
      </w:r>
      <w:r w:rsidR="00C05A71">
        <w:rPr>
          <w:b/>
        </w:rPr>
        <w:t>Festa</w:t>
      </w:r>
      <w:r w:rsidR="002239B2">
        <w:rPr>
          <w:b/>
        </w:rPr>
        <w:t>s</w:t>
      </w:r>
      <w:r w:rsidR="00C05A71">
        <w:rPr>
          <w:b/>
        </w:rPr>
        <w:t>.XLSX</w:t>
      </w:r>
      <w:r w:rsidR="0077178D">
        <w:rPr>
          <w:b/>
        </w:rPr>
        <w:t xml:space="preserve"> </w:t>
      </w:r>
      <w:r w:rsidR="0077178D">
        <w:t>no Excel 201</w:t>
      </w:r>
      <w:r w:rsidR="00CE0D5A">
        <w:t>9 ou Office 365</w:t>
      </w:r>
      <w:r w:rsidR="004F7A1C">
        <w:rPr>
          <w:b/>
        </w:rPr>
        <w:t>.</w:t>
      </w:r>
    </w:p>
    <w:p w14:paraId="35AF43C9" w14:textId="77777777" w:rsidR="00C700D7" w:rsidRDefault="00C700D7" w:rsidP="00C700D7"/>
    <w:p w14:paraId="1FC858C7" w14:textId="20141861" w:rsidR="00C700D7" w:rsidRDefault="001E086B" w:rsidP="00C700D7">
      <w:pPr>
        <w:pStyle w:val="PargrafodaLista"/>
        <w:numPr>
          <w:ilvl w:val="0"/>
          <w:numId w:val="37"/>
        </w:numPr>
      </w:pPr>
      <w:r>
        <w:t xml:space="preserve">Clique na planilha </w:t>
      </w:r>
      <w:r w:rsidRPr="004F7A1C">
        <w:rPr>
          <w:b/>
        </w:rPr>
        <w:t>Festas</w:t>
      </w:r>
      <w:r w:rsidR="008639B9">
        <w:rPr>
          <w:b/>
        </w:rPr>
        <w:t>.</w:t>
      </w:r>
    </w:p>
    <w:p w14:paraId="64028D34" w14:textId="77777777" w:rsidR="00C700D7" w:rsidRDefault="00C700D7" w:rsidP="00C700D7">
      <w:pPr>
        <w:pStyle w:val="PargrafodaLista"/>
      </w:pPr>
    </w:p>
    <w:p w14:paraId="50EFE599" w14:textId="2FEC5867" w:rsidR="00C700D7" w:rsidRPr="00C700D7" w:rsidRDefault="001E086B" w:rsidP="00C700D7">
      <w:pPr>
        <w:pStyle w:val="PargrafodaLista"/>
        <w:numPr>
          <w:ilvl w:val="0"/>
          <w:numId w:val="37"/>
        </w:numPr>
      </w:pPr>
      <w:r>
        <w:t>Transforme a tabela e Tabela Especial e nomeie</w:t>
      </w:r>
      <w:r w:rsidR="00CE0D5A">
        <w:t>-a</w:t>
      </w:r>
      <w:r>
        <w:t xml:space="preserve"> como </w:t>
      </w:r>
      <w:proofErr w:type="spellStart"/>
      <w:r>
        <w:t>F</w:t>
      </w:r>
      <w:r w:rsidR="00CE0D5A">
        <w:t>at_F</w:t>
      </w:r>
      <w:r>
        <w:t>estas</w:t>
      </w:r>
      <w:proofErr w:type="spellEnd"/>
      <w:r w:rsidR="00C05A71">
        <w:t xml:space="preserve"> (Tabela Fato)</w:t>
      </w:r>
      <w:r w:rsidR="004F7A1C">
        <w:t>.</w:t>
      </w:r>
    </w:p>
    <w:p w14:paraId="1E47F307" w14:textId="77777777" w:rsidR="00C700D7" w:rsidRDefault="00C700D7" w:rsidP="00C700D7">
      <w:pPr>
        <w:pStyle w:val="PargrafodaLista"/>
      </w:pPr>
    </w:p>
    <w:p w14:paraId="49432238" w14:textId="618B8159" w:rsidR="001E086B" w:rsidRDefault="001E086B" w:rsidP="001E086B">
      <w:pPr>
        <w:pStyle w:val="PargrafodaLista"/>
        <w:numPr>
          <w:ilvl w:val="0"/>
          <w:numId w:val="37"/>
        </w:numPr>
      </w:pPr>
      <w:r>
        <w:t xml:space="preserve">Clique na planilha </w:t>
      </w:r>
      <w:proofErr w:type="spellStart"/>
      <w:r w:rsidR="00DC2EBF">
        <w:rPr>
          <w:b/>
        </w:rPr>
        <w:t>Calendario</w:t>
      </w:r>
      <w:proofErr w:type="spellEnd"/>
      <w:r w:rsidR="004F7A1C">
        <w:t>.</w:t>
      </w:r>
    </w:p>
    <w:p w14:paraId="2F848D8B" w14:textId="77777777" w:rsidR="001E086B" w:rsidRDefault="001E086B" w:rsidP="001E086B"/>
    <w:p w14:paraId="0B36E71D" w14:textId="40E6081A" w:rsidR="001E086B" w:rsidRPr="00C700D7" w:rsidRDefault="001E086B" w:rsidP="001E086B">
      <w:pPr>
        <w:pStyle w:val="PargrafodaLista"/>
        <w:numPr>
          <w:ilvl w:val="0"/>
          <w:numId w:val="37"/>
        </w:numPr>
      </w:pPr>
      <w:r>
        <w:t xml:space="preserve">Transforme a tabela e Tabela Especial e nomeie como </w:t>
      </w:r>
      <w:proofErr w:type="spellStart"/>
      <w:r>
        <w:t>D</w:t>
      </w:r>
      <w:r w:rsidR="001B243D">
        <w:t>im_Calendario</w:t>
      </w:r>
      <w:proofErr w:type="spellEnd"/>
      <w:r w:rsidR="00C05A71">
        <w:t xml:space="preserve"> (Tabela Dimensão)</w:t>
      </w:r>
      <w:r w:rsidR="004F7A1C">
        <w:t>.</w:t>
      </w:r>
    </w:p>
    <w:p w14:paraId="544D004D" w14:textId="77777777" w:rsidR="00C700D7" w:rsidRDefault="00C700D7" w:rsidP="00C700D7">
      <w:pPr>
        <w:pStyle w:val="PargrafodaLista"/>
      </w:pPr>
    </w:p>
    <w:p w14:paraId="29116FBA" w14:textId="77777777" w:rsidR="00C700D7" w:rsidRPr="00C700D7" w:rsidRDefault="004F7A1C" w:rsidP="00C700D7">
      <w:pPr>
        <w:pStyle w:val="PargrafodaLista"/>
        <w:numPr>
          <w:ilvl w:val="0"/>
          <w:numId w:val="37"/>
        </w:numPr>
      </w:pPr>
      <w:r>
        <w:t>Clique na planilha</w:t>
      </w:r>
      <w:r w:rsidRPr="004F7A1C">
        <w:rPr>
          <w:b/>
        </w:rPr>
        <w:t xml:space="preserve"> Vendedores</w:t>
      </w:r>
      <w:r>
        <w:rPr>
          <w:b/>
        </w:rPr>
        <w:t>.</w:t>
      </w:r>
    </w:p>
    <w:p w14:paraId="1CF7FFAD" w14:textId="77777777" w:rsidR="00C700D7" w:rsidRDefault="00C700D7" w:rsidP="00C700D7">
      <w:pPr>
        <w:pStyle w:val="PargrafodaLista"/>
      </w:pPr>
    </w:p>
    <w:p w14:paraId="71183FCD" w14:textId="52DDF555" w:rsidR="004F7A1C" w:rsidRDefault="004F7A1C" w:rsidP="004F7A1C">
      <w:pPr>
        <w:pStyle w:val="PargrafodaLista"/>
        <w:numPr>
          <w:ilvl w:val="0"/>
          <w:numId w:val="37"/>
        </w:numPr>
      </w:pPr>
      <w:r>
        <w:lastRenderedPageBreak/>
        <w:t xml:space="preserve">Transforme a tabela e Tabela Especial e nomeie como </w:t>
      </w:r>
      <w:proofErr w:type="spellStart"/>
      <w:r>
        <w:t>D</w:t>
      </w:r>
      <w:r w:rsidR="00904C0F">
        <w:t>im_V</w:t>
      </w:r>
      <w:r>
        <w:t>endedores</w:t>
      </w:r>
      <w:proofErr w:type="spellEnd"/>
      <w:r>
        <w:t xml:space="preserve"> (Tabela Dimensão).</w:t>
      </w:r>
    </w:p>
    <w:p w14:paraId="786864D1" w14:textId="77777777" w:rsidR="00F44ABC" w:rsidRDefault="00F44ABC" w:rsidP="00F44ABC">
      <w:pPr>
        <w:pStyle w:val="PargrafodaLista"/>
      </w:pPr>
    </w:p>
    <w:p w14:paraId="281994A6" w14:textId="77777777" w:rsidR="00F44ABC" w:rsidRPr="00C700D7" w:rsidRDefault="00F44ABC" w:rsidP="00F44ABC">
      <w:pPr>
        <w:pStyle w:val="PargrafodaLista"/>
        <w:ind w:left="720"/>
      </w:pPr>
    </w:p>
    <w:p w14:paraId="4A547EE7" w14:textId="77777777" w:rsidR="00E94A6A" w:rsidRPr="00C700D7" w:rsidRDefault="00E94A6A" w:rsidP="00E94A6A">
      <w:pPr>
        <w:pStyle w:val="PargrafodaLista"/>
        <w:numPr>
          <w:ilvl w:val="0"/>
          <w:numId w:val="37"/>
        </w:numPr>
      </w:pPr>
      <w:r>
        <w:t>Clique na planilha</w:t>
      </w:r>
      <w:r w:rsidRPr="004F7A1C">
        <w:rPr>
          <w:b/>
        </w:rPr>
        <w:t xml:space="preserve"> </w:t>
      </w:r>
      <w:r>
        <w:rPr>
          <w:b/>
        </w:rPr>
        <w:t>Estados.</w:t>
      </w:r>
    </w:p>
    <w:p w14:paraId="26953F42" w14:textId="77777777" w:rsidR="00E94A6A" w:rsidRDefault="00E94A6A" w:rsidP="00E94A6A">
      <w:pPr>
        <w:pStyle w:val="PargrafodaLista"/>
      </w:pPr>
    </w:p>
    <w:p w14:paraId="46A88A90" w14:textId="0668A2F1" w:rsidR="00C700D7" w:rsidRDefault="00E94A6A" w:rsidP="00E94A6A">
      <w:pPr>
        <w:pStyle w:val="PargrafodaLista"/>
        <w:numPr>
          <w:ilvl w:val="0"/>
          <w:numId w:val="37"/>
        </w:numPr>
      </w:pPr>
      <w:r>
        <w:t xml:space="preserve">Transforme a tabela e Tabela Especial e nomeie como </w:t>
      </w:r>
      <w:proofErr w:type="spellStart"/>
      <w:r>
        <w:t>D</w:t>
      </w:r>
      <w:r w:rsidR="00F44ABC">
        <w:t>im_E</w:t>
      </w:r>
      <w:r>
        <w:t>stados</w:t>
      </w:r>
      <w:proofErr w:type="spellEnd"/>
      <w:r>
        <w:t xml:space="preserve"> (Tabela Dimensão</w:t>
      </w:r>
    </w:p>
    <w:p w14:paraId="4AD88A02" w14:textId="77777777" w:rsidR="00C700D7" w:rsidRDefault="00C700D7" w:rsidP="00C700D7">
      <w:pPr>
        <w:pStyle w:val="PargrafodaLista"/>
      </w:pPr>
    </w:p>
    <w:p w14:paraId="70334471" w14:textId="5ACF3408" w:rsidR="00BC6C74" w:rsidRPr="00BC6C74" w:rsidRDefault="00BC6C74" w:rsidP="00BC6C74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 Salvar o arquivo com o nome </w:t>
      </w:r>
      <w:r w:rsidR="002239B2">
        <w:rPr>
          <w:b/>
        </w:rPr>
        <w:t>Festas</w:t>
      </w:r>
      <w:r w:rsidR="00CB7FDB">
        <w:rPr>
          <w:b/>
        </w:rPr>
        <w:t xml:space="preserve"> </w:t>
      </w:r>
      <w:r>
        <w:rPr>
          <w:b/>
        </w:rPr>
        <w:t>(resolvido).</w:t>
      </w:r>
      <w:r w:rsidR="002239B2">
        <w:rPr>
          <w:b/>
        </w:rPr>
        <w:t>xlsx</w:t>
      </w:r>
      <w:r w:rsidR="007563AF">
        <w:rPr>
          <w:b/>
        </w:rPr>
        <w:t xml:space="preserve"> </w:t>
      </w:r>
      <w:r w:rsidR="007563AF">
        <w:t xml:space="preserve">e feche-o na </w:t>
      </w:r>
      <w:r w:rsidR="00F910EC">
        <w:t>sequência</w:t>
      </w:r>
      <w:r>
        <w:rPr>
          <w:b/>
        </w:rPr>
        <w:t>.</w:t>
      </w:r>
    </w:p>
    <w:p w14:paraId="79D59B75" w14:textId="77777777" w:rsidR="00BC6C74" w:rsidRDefault="00BC6C74" w:rsidP="00BC6C74">
      <w:pPr>
        <w:pStyle w:val="PargrafodaLista"/>
      </w:pPr>
    </w:p>
    <w:p w14:paraId="12B9D3D0" w14:textId="77777777" w:rsidR="00633586" w:rsidRPr="00633586" w:rsidRDefault="00633586" w:rsidP="00BC6C74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 Abra o </w:t>
      </w:r>
      <w:r>
        <w:rPr>
          <w:b/>
        </w:rPr>
        <w:t>Power BI Desktop.</w:t>
      </w:r>
    </w:p>
    <w:p w14:paraId="7DFF9339" w14:textId="77777777" w:rsidR="00633586" w:rsidRDefault="00633586" w:rsidP="00633586">
      <w:pPr>
        <w:pStyle w:val="PargrafodaLista"/>
      </w:pPr>
    </w:p>
    <w:p w14:paraId="50BFE88B" w14:textId="5396381A" w:rsidR="00C700D7" w:rsidRDefault="00633586" w:rsidP="00633586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 Selecione Obter dados do </w:t>
      </w:r>
      <w:r w:rsidRPr="00F03E19">
        <w:rPr>
          <w:b/>
          <w:bCs/>
        </w:rPr>
        <w:t>Excel</w:t>
      </w:r>
      <w:r>
        <w:t xml:space="preserve"> e selecione o arquivo </w:t>
      </w:r>
      <w:r w:rsidR="00006891">
        <w:rPr>
          <w:b/>
        </w:rPr>
        <w:t>Festas</w:t>
      </w:r>
      <w:r w:rsidRPr="00633586">
        <w:rPr>
          <w:b/>
        </w:rPr>
        <w:t xml:space="preserve"> (resolvido)</w:t>
      </w:r>
      <w:r w:rsidR="000635ED">
        <w:rPr>
          <w:b/>
        </w:rPr>
        <w:t>.xlsx</w:t>
      </w:r>
      <w:r w:rsidR="00BC6C74">
        <w:t xml:space="preserve"> </w:t>
      </w:r>
    </w:p>
    <w:p w14:paraId="6D48F9A1" w14:textId="0846A317" w:rsidR="00AD5C6F" w:rsidRDefault="00F03E19" w:rsidP="00F03E19">
      <w:pPr>
        <w:pStyle w:val="PargrafodaLista"/>
        <w:tabs>
          <w:tab w:val="left" w:pos="3997"/>
        </w:tabs>
      </w:pPr>
      <w:r>
        <w:tab/>
      </w:r>
    </w:p>
    <w:p w14:paraId="239D8D3A" w14:textId="77777777" w:rsidR="00AD5C6F" w:rsidRDefault="00AD5C6F" w:rsidP="00633586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Selecione as 4 Tabelas Especiais que foram inseriras e clique em </w:t>
      </w:r>
      <w:r w:rsidRPr="008639B9">
        <w:rPr>
          <w:b/>
        </w:rPr>
        <w:t>EDITAR</w:t>
      </w:r>
      <w:r>
        <w:t>.</w:t>
      </w:r>
    </w:p>
    <w:p w14:paraId="6E3FA7BC" w14:textId="77777777" w:rsidR="00AD5C6F" w:rsidRDefault="00AD5C6F" w:rsidP="00AD5C6F">
      <w:pPr>
        <w:pStyle w:val="PargrafodaLista"/>
      </w:pPr>
    </w:p>
    <w:p w14:paraId="1B12C3F2" w14:textId="002C6309" w:rsidR="00AD5C6F" w:rsidRDefault="00AD5C6F" w:rsidP="00633586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As 4 consultas serão </w:t>
      </w:r>
      <w:r w:rsidR="00F910EC">
        <w:t xml:space="preserve">carregadas e o </w:t>
      </w:r>
      <w:r w:rsidR="00B3528D">
        <w:rPr>
          <w:b/>
        </w:rPr>
        <w:t>Power Query Editor</w:t>
      </w:r>
      <w:r w:rsidR="00F910EC">
        <w:t xml:space="preserve"> será aberto. </w:t>
      </w:r>
    </w:p>
    <w:p w14:paraId="39F3DD14" w14:textId="77777777" w:rsidR="00A70B67" w:rsidRDefault="00A70B67" w:rsidP="00A70B67">
      <w:pPr>
        <w:pStyle w:val="PargrafodaLista"/>
      </w:pPr>
    </w:p>
    <w:p w14:paraId="5B750AA7" w14:textId="40A284ED" w:rsidR="00A70B67" w:rsidRDefault="00FF6636" w:rsidP="00A70B67">
      <w:pPr>
        <w:spacing w:after="160" w:line="259" w:lineRule="auto"/>
      </w:pPr>
      <w:r>
        <w:rPr>
          <w:noProof/>
        </w:rPr>
        <w:drawing>
          <wp:inline distT="0" distB="0" distL="0" distR="0" wp14:anchorId="35D245B9" wp14:editId="019135F5">
            <wp:extent cx="5040000" cy="2638359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7FF6" w14:textId="77777777" w:rsidR="008639B9" w:rsidRDefault="008639B9" w:rsidP="00A70B67">
      <w:pPr>
        <w:spacing w:after="160" w:line="259" w:lineRule="auto"/>
      </w:pPr>
    </w:p>
    <w:p w14:paraId="4DB1F75D" w14:textId="1125D3FF" w:rsidR="007F7FBA" w:rsidRPr="007F7FBA" w:rsidRDefault="007F7FBA" w:rsidP="007F7FBA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Selecione a Consulta </w:t>
      </w:r>
      <w:proofErr w:type="spellStart"/>
      <w:r>
        <w:rPr>
          <w:b/>
        </w:rPr>
        <w:t>D</w:t>
      </w:r>
      <w:r w:rsidR="00093C21">
        <w:rPr>
          <w:b/>
        </w:rPr>
        <w:t>im_Calendario</w:t>
      </w:r>
      <w:proofErr w:type="spellEnd"/>
      <w:r>
        <w:rPr>
          <w:b/>
        </w:rPr>
        <w:t>.</w:t>
      </w:r>
    </w:p>
    <w:p w14:paraId="3F6B8BE5" w14:textId="77777777" w:rsidR="007F7FBA" w:rsidRPr="007F7FBA" w:rsidRDefault="007F7FBA" w:rsidP="007F7FBA">
      <w:pPr>
        <w:pStyle w:val="PargrafodaLista"/>
        <w:spacing w:after="160" w:line="259" w:lineRule="auto"/>
        <w:ind w:left="720"/>
      </w:pPr>
    </w:p>
    <w:p w14:paraId="1BE29341" w14:textId="38A90197" w:rsidR="007F7FBA" w:rsidRPr="007F7FBA" w:rsidRDefault="007F7FBA" w:rsidP="007F7FBA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Selecione a </w:t>
      </w:r>
      <w:proofErr w:type="gramStart"/>
      <w:r>
        <w:t xml:space="preserve">coluna </w:t>
      </w:r>
      <w:r>
        <w:rPr>
          <w:b/>
        </w:rPr>
        <w:t>Data</w:t>
      </w:r>
      <w:proofErr w:type="gramEnd"/>
      <w:r>
        <w:rPr>
          <w:b/>
        </w:rPr>
        <w:t xml:space="preserve"> </w:t>
      </w:r>
      <w:r w:rsidR="00064DAF">
        <w:t xml:space="preserve">e selecione </w:t>
      </w:r>
      <w:r w:rsidR="00064DAF">
        <w:rPr>
          <w:b/>
          <w:bCs/>
        </w:rPr>
        <w:t>ADICIONAR COLUNA</w:t>
      </w:r>
      <w:r>
        <w:t>.</w:t>
      </w:r>
    </w:p>
    <w:p w14:paraId="5E37EDE4" w14:textId="77777777" w:rsidR="007F7FBA" w:rsidRPr="007F7FBA" w:rsidRDefault="007F7FBA" w:rsidP="007F7FBA">
      <w:pPr>
        <w:pStyle w:val="PargrafodaLista"/>
        <w:rPr>
          <w:b/>
        </w:rPr>
      </w:pPr>
    </w:p>
    <w:p w14:paraId="22AE3665" w14:textId="3AEC4CCF" w:rsidR="007F7FBA" w:rsidRPr="007F7FBA" w:rsidRDefault="00064DAF" w:rsidP="007F7FBA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Nas opções de data adicione </w:t>
      </w:r>
      <w:r>
        <w:rPr>
          <w:b/>
          <w:bCs/>
        </w:rPr>
        <w:t>Ano &gt; Ano</w:t>
      </w:r>
      <w:r w:rsidR="007F7FBA">
        <w:t>.</w:t>
      </w:r>
    </w:p>
    <w:p w14:paraId="1069901E" w14:textId="77777777" w:rsidR="007F7FBA" w:rsidRPr="007F7FBA" w:rsidRDefault="007F7FBA" w:rsidP="007F7FBA">
      <w:pPr>
        <w:pStyle w:val="PargrafodaLista"/>
        <w:rPr>
          <w:b/>
        </w:rPr>
      </w:pPr>
    </w:p>
    <w:p w14:paraId="3CCA970E" w14:textId="6D30BFA4" w:rsidR="007F7FBA" w:rsidRDefault="00064DAF" w:rsidP="007F7FBA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Nas opções de data adicione </w:t>
      </w:r>
      <w:r>
        <w:rPr>
          <w:b/>
          <w:bCs/>
        </w:rPr>
        <w:t>Mês &gt; Mês</w:t>
      </w:r>
      <w:r w:rsidR="007F7FBA">
        <w:t>.</w:t>
      </w:r>
    </w:p>
    <w:p w14:paraId="4311CADA" w14:textId="77777777" w:rsidR="007F7FBA" w:rsidRDefault="007F7FBA" w:rsidP="007F7FBA">
      <w:pPr>
        <w:pStyle w:val="PargrafodaLista"/>
      </w:pPr>
    </w:p>
    <w:p w14:paraId="5446E2B2" w14:textId="07FEDD6A" w:rsidR="00064DAF" w:rsidRDefault="00064DAF" w:rsidP="00064DAF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Nas opções de data adicione </w:t>
      </w:r>
      <w:r>
        <w:rPr>
          <w:b/>
          <w:bCs/>
        </w:rPr>
        <w:t>Mês &gt; Nome do Mês</w:t>
      </w:r>
      <w:r>
        <w:t>.</w:t>
      </w:r>
    </w:p>
    <w:p w14:paraId="3F633F70" w14:textId="77777777" w:rsidR="007F7FBA" w:rsidRDefault="007F7FBA" w:rsidP="007F7FBA">
      <w:pPr>
        <w:pStyle w:val="PargrafodaLista"/>
      </w:pPr>
    </w:p>
    <w:p w14:paraId="164014D3" w14:textId="6AAFBE0B" w:rsidR="005000BA" w:rsidRDefault="005000BA" w:rsidP="005000BA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Nas opções de data adicione </w:t>
      </w:r>
      <w:r>
        <w:rPr>
          <w:b/>
          <w:bCs/>
        </w:rPr>
        <w:t>Dia &gt; Dia</w:t>
      </w:r>
      <w:r>
        <w:t>.</w:t>
      </w:r>
    </w:p>
    <w:p w14:paraId="68154A0E" w14:textId="77777777" w:rsidR="006623D6" w:rsidRDefault="006623D6" w:rsidP="006623D6">
      <w:pPr>
        <w:pStyle w:val="PargrafodaLista"/>
      </w:pPr>
    </w:p>
    <w:p w14:paraId="4C10E266" w14:textId="77777777" w:rsidR="00D911B3" w:rsidRPr="00D911B3" w:rsidRDefault="00D911B3" w:rsidP="00D911B3">
      <w:pPr>
        <w:pStyle w:val="PargrafodaLista"/>
        <w:numPr>
          <w:ilvl w:val="0"/>
          <w:numId w:val="37"/>
        </w:numPr>
        <w:spacing w:after="160" w:line="259" w:lineRule="auto"/>
        <w:jc w:val="left"/>
        <w:rPr>
          <w:b/>
        </w:rPr>
      </w:pPr>
      <w:r>
        <w:t>Essa será sua visão da Tabela.</w:t>
      </w:r>
    </w:p>
    <w:p w14:paraId="3ECA4EF4" w14:textId="77777777" w:rsidR="00D911B3" w:rsidRDefault="00D911B3" w:rsidP="00D911B3">
      <w:pPr>
        <w:pStyle w:val="PargrafodaLista"/>
        <w:rPr>
          <w:noProof/>
        </w:rPr>
      </w:pPr>
    </w:p>
    <w:p w14:paraId="05CB0D25" w14:textId="4F341512" w:rsidR="0055547E" w:rsidRDefault="00D911B3" w:rsidP="00D911B3">
      <w:pPr>
        <w:pStyle w:val="PargrafodaLista"/>
        <w:numPr>
          <w:ilvl w:val="0"/>
          <w:numId w:val="37"/>
        </w:numPr>
        <w:spacing w:after="160" w:line="259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52180850" wp14:editId="5D6981A7">
            <wp:extent cx="5040000" cy="2423312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D16" w14:textId="77777777" w:rsidR="00A015AF" w:rsidRDefault="00A015AF" w:rsidP="00DC4281">
      <w:pPr>
        <w:spacing w:after="160" w:line="259" w:lineRule="auto"/>
        <w:rPr>
          <w:b/>
        </w:rPr>
      </w:pPr>
    </w:p>
    <w:p w14:paraId="4ED11B1E" w14:textId="7423A1F5" w:rsidR="00A015AF" w:rsidRPr="006875CE" w:rsidRDefault="002130D2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Selecione a Tabela </w:t>
      </w:r>
      <w:proofErr w:type="spellStart"/>
      <w:r>
        <w:t>F</w:t>
      </w:r>
      <w:r w:rsidR="002D46E1">
        <w:t>at_F</w:t>
      </w:r>
      <w:r>
        <w:t>estas</w:t>
      </w:r>
      <w:proofErr w:type="spellEnd"/>
      <w:r>
        <w:t>.</w:t>
      </w:r>
    </w:p>
    <w:p w14:paraId="470A3DD7" w14:textId="77777777" w:rsidR="006875CE" w:rsidRPr="002130D2" w:rsidRDefault="006875CE" w:rsidP="006875CE">
      <w:pPr>
        <w:pStyle w:val="PargrafodaLista"/>
        <w:spacing w:after="160" w:line="259" w:lineRule="auto"/>
        <w:ind w:left="720"/>
        <w:rPr>
          <w:b/>
        </w:rPr>
      </w:pPr>
    </w:p>
    <w:p w14:paraId="6EF3492E" w14:textId="77777777" w:rsidR="002130D2" w:rsidRDefault="006875CE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Selecione a Coluna </w:t>
      </w:r>
      <w:r>
        <w:rPr>
          <w:b/>
        </w:rPr>
        <w:t>Tipo faturamento</w:t>
      </w:r>
      <w:r>
        <w:t xml:space="preserve"> clique com o botão direito do mouse e selecione </w:t>
      </w:r>
      <w:r>
        <w:rPr>
          <w:b/>
        </w:rPr>
        <w:t>Substituir Valores.</w:t>
      </w:r>
    </w:p>
    <w:p w14:paraId="064B4F05" w14:textId="77777777" w:rsidR="006875CE" w:rsidRPr="006875CE" w:rsidRDefault="006875CE" w:rsidP="006875CE">
      <w:pPr>
        <w:pStyle w:val="PargrafodaLista"/>
        <w:rPr>
          <w:b/>
        </w:rPr>
      </w:pPr>
    </w:p>
    <w:p w14:paraId="1223161C" w14:textId="77777777" w:rsidR="006875CE" w:rsidRPr="00E2789E" w:rsidRDefault="00A456C7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>Substi</w:t>
      </w:r>
      <w:r w:rsidR="0049538E">
        <w:t>tua Pessoa Física por PF e Pesso</w:t>
      </w:r>
      <w:r>
        <w:t>a Jurídica por PJ.</w:t>
      </w:r>
    </w:p>
    <w:p w14:paraId="6713F8DA" w14:textId="77777777" w:rsidR="00E2789E" w:rsidRPr="00E2789E" w:rsidRDefault="00E2789E" w:rsidP="00E2789E">
      <w:pPr>
        <w:pStyle w:val="PargrafodaLista"/>
        <w:rPr>
          <w:b/>
        </w:rPr>
      </w:pPr>
    </w:p>
    <w:p w14:paraId="043EA462" w14:textId="77777777" w:rsidR="00E2789E" w:rsidRPr="00E2789E" w:rsidRDefault="00E2789E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lastRenderedPageBreak/>
        <w:t xml:space="preserve">Na guia Adicionar Colunas no Grupo Geral e adicione uma </w:t>
      </w:r>
      <w:r>
        <w:rPr>
          <w:b/>
        </w:rPr>
        <w:t xml:space="preserve">Coluna de índice </w:t>
      </w:r>
      <w:r>
        <w:t>começando do número 1.</w:t>
      </w:r>
    </w:p>
    <w:p w14:paraId="7234E744" w14:textId="77777777" w:rsidR="00E2789E" w:rsidRPr="00E2789E" w:rsidRDefault="00E2789E" w:rsidP="00E2789E">
      <w:pPr>
        <w:pStyle w:val="PargrafodaLista"/>
        <w:rPr>
          <w:b/>
        </w:rPr>
      </w:pPr>
    </w:p>
    <w:p w14:paraId="72990739" w14:textId="034C8DBE" w:rsidR="00C00ACF" w:rsidRPr="002877EE" w:rsidRDefault="00E2789E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Clique com o botão direito </w:t>
      </w:r>
      <w:r w:rsidR="002E06F0">
        <w:t xml:space="preserve">do mouse </w:t>
      </w:r>
      <w:r>
        <w:t>em cima da coluna</w:t>
      </w:r>
      <w:r w:rsidR="002E06F0">
        <w:t xml:space="preserve"> e selecione </w:t>
      </w:r>
      <w:r w:rsidR="002E06F0" w:rsidRPr="002E06F0">
        <w:rPr>
          <w:b/>
        </w:rPr>
        <w:t>Mover</w:t>
      </w:r>
      <w:r w:rsidR="002E06F0">
        <w:t xml:space="preserve"> e depois selecione </w:t>
      </w:r>
      <w:r w:rsidR="002E06F0" w:rsidRPr="00C00ACF">
        <w:rPr>
          <w:b/>
        </w:rPr>
        <w:t>Para o Início</w:t>
      </w:r>
      <w:r w:rsidR="00620770">
        <w:t xml:space="preserve">, então a coluna nova de índice será movida para a primeira </w:t>
      </w:r>
      <w:r w:rsidR="008639B9">
        <w:t xml:space="preserve">coluna </w:t>
      </w:r>
      <w:r w:rsidR="002877EE">
        <w:t>à</w:t>
      </w:r>
      <w:r w:rsidR="00620770">
        <w:t xml:space="preserve"> esquerda.</w:t>
      </w:r>
    </w:p>
    <w:p w14:paraId="64662A73" w14:textId="77777777" w:rsidR="002877EE" w:rsidRPr="002877EE" w:rsidRDefault="002877EE" w:rsidP="002877EE">
      <w:pPr>
        <w:pStyle w:val="PargrafodaLista"/>
        <w:rPr>
          <w:b/>
        </w:rPr>
      </w:pPr>
    </w:p>
    <w:p w14:paraId="2AE66966" w14:textId="3DBA3227" w:rsidR="002877EE" w:rsidRPr="005A256E" w:rsidRDefault="002877EE" w:rsidP="002130D2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rPr>
          <w:bCs/>
        </w:rPr>
        <w:t xml:space="preserve">Transforme o Tipo de Dados para </w:t>
      </w:r>
      <w:r w:rsidR="0036127B">
        <w:rPr>
          <w:bCs/>
        </w:rPr>
        <w:t xml:space="preserve">Número </w:t>
      </w:r>
      <w:r>
        <w:rPr>
          <w:bCs/>
        </w:rPr>
        <w:t>Inteiro.</w:t>
      </w:r>
    </w:p>
    <w:p w14:paraId="73B708B8" w14:textId="77777777" w:rsidR="005A256E" w:rsidRPr="005A256E" w:rsidRDefault="005A256E" w:rsidP="005A256E">
      <w:pPr>
        <w:pStyle w:val="PargrafodaLista"/>
        <w:rPr>
          <w:b/>
        </w:rPr>
      </w:pPr>
    </w:p>
    <w:p w14:paraId="4FD67427" w14:textId="77777777" w:rsidR="005A256E" w:rsidRPr="005A256E" w:rsidRDefault="005A256E" w:rsidP="005A256E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Na guia Adicionar Colunas no Grupo Geral e adicione uma </w:t>
      </w:r>
      <w:r>
        <w:rPr>
          <w:b/>
        </w:rPr>
        <w:t>Coluna Personalizada</w:t>
      </w:r>
      <w:r>
        <w:t xml:space="preserve"> e insira a fórmula que divide o Valor da Festa pelo número de convidados, assim chegaremos no valor por convidado.</w:t>
      </w:r>
    </w:p>
    <w:p w14:paraId="7132D900" w14:textId="77777777" w:rsidR="005A256E" w:rsidRPr="005A256E" w:rsidRDefault="005A256E" w:rsidP="005A256E">
      <w:pPr>
        <w:pStyle w:val="PargrafodaLista"/>
        <w:rPr>
          <w:b/>
        </w:rPr>
      </w:pPr>
    </w:p>
    <w:p w14:paraId="46BBD73A" w14:textId="3C605E42" w:rsidR="005A256E" w:rsidRDefault="005A256E" w:rsidP="005A256E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Renomeie a </w:t>
      </w:r>
      <w:r>
        <w:rPr>
          <w:b/>
        </w:rPr>
        <w:t>Coluna Personalizada</w:t>
      </w:r>
      <w:r>
        <w:t xml:space="preserve"> como</w:t>
      </w:r>
      <w:r w:rsidR="00257B87">
        <w:t xml:space="preserve"> </w:t>
      </w:r>
      <w:r w:rsidR="00257B87">
        <w:rPr>
          <w:b/>
        </w:rPr>
        <w:t>Valor por Convidado.</w:t>
      </w:r>
    </w:p>
    <w:p w14:paraId="0D88C354" w14:textId="77777777" w:rsidR="0036127B" w:rsidRPr="0036127B" w:rsidRDefault="0036127B" w:rsidP="0036127B">
      <w:pPr>
        <w:rPr>
          <w:b/>
        </w:rPr>
      </w:pPr>
    </w:p>
    <w:p w14:paraId="580CEFBA" w14:textId="60A049C8" w:rsidR="0036127B" w:rsidRPr="0056399E" w:rsidRDefault="0036127B" w:rsidP="0056399E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rPr>
          <w:bCs/>
        </w:rPr>
        <w:t>Transforme o Tipo de Dados para Decimal Fixo.</w:t>
      </w:r>
    </w:p>
    <w:p w14:paraId="2F3C9A39" w14:textId="77777777" w:rsidR="00A5241D" w:rsidRPr="00A5241D" w:rsidRDefault="00A5241D" w:rsidP="00A5241D">
      <w:pPr>
        <w:pStyle w:val="PargrafodaLista"/>
        <w:rPr>
          <w:b/>
        </w:rPr>
      </w:pPr>
    </w:p>
    <w:p w14:paraId="42F5417E" w14:textId="77777777" w:rsidR="00A5241D" w:rsidRPr="002B4EA0" w:rsidRDefault="00A5241D" w:rsidP="005A256E">
      <w:pPr>
        <w:pStyle w:val="PargrafodaLista"/>
        <w:numPr>
          <w:ilvl w:val="0"/>
          <w:numId w:val="37"/>
        </w:numPr>
        <w:spacing w:after="160" w:line="259" w:lineRule="auto"/>
        <w:rPr>
          <w:b/>
        </w:rPr>
      </w:pPr>
      <w:r>
        <w:t xml:space="preserve">Clique na guia </w:t>
      </w:r>
      <w:r>
        <w:rPr>
          <w:b/>
        </w:rPr>
        <w:t>Exibição</w:t>
      </w:r>
      <w:r>
        <w:t xml:space="preserve"> e ligue a opção de Barra de Fórmulas.</w:t>
      </w:r>
    </w:p>
    <w:p w14:paraId="55DE4EDF" w14:textId="77777777" w:rsidR="002B4EA0" w:rsidRPr="002B4EA0" w:rsidRDefault="002B4EA0" w:rsidP="002B4EA0">
      <w:pPr>
        <w:pStyle w:val="PargrafodaLista"/>
        <w:rPr>
          <w:b/>
        </w:rPr>
      </w:pPr>
    </w:p>
    <w:p w14:paraId="4C84A185" w14:textId="003B6E47" w:rsidR="002B4EA0" w:rsidRDefault="002B4EA0" w:rsidP="005A256E">
      <w:pPr>
        <w:pStyle w:val="PargrafodaLista"/>
        <w:numPr>
          <w:ilvl w:val="0"/>
          <w:numId w:val="37"/>
        </w:numPr>
        <w:spacing w:after="160" w:line="259" w:lineRule="auto"/>
      </w:pPr>
      <w:r w:rsidRPr="002B4EA0">
        <w:t xml:space="preserve">Clique na guia Página Inicial </w:t>
      </w:r>
      <w:r w:rsidRPr="002B4EA0">
        <w:rPr>
          <w:b/>
        </w:rPr>
        <w:t>Feche e Aplique</w:t>
      </w:r>
      <w:r w:rsidRPr="002B4EA0">
        <w:t xml:space="preserve"> as modificações na Consulta.</w:t>
      </w:r>
    </w:p>
    <w:p w14:paraId="0A63C15B" w14:textId="77777777" w:rsidR="0056399E" w:rsidRDefault="0056399E" w:rsidP="0056399E">
      <w:pPr>
        <w:pStyle w:val="PargrafodaLista"/>
      </w:pPr>
    </w:p>
    <w:p w14:paraId="03024D7F" w14:textId="637FF17D" w:rsidR="0056399E" w:rsidRDefault="0056399E" w:rsidP="005A256E">
      <w:pPr>
        <w:pStyle w:val="PargrafodaLista"/>
        <w:numPr>
          <w:ilvl w:val="0"/>
          <w:numId w:val="37"/>
        </w:numPr>
        <w:spacing w:after="160" w:line="259" w:lineRule="auto"/>
      </w:pPr>
      <w:r>
        <w:t>Faça a validação dos Tipos de Dados de todos os Campos, não esqueça que tudo que for dinheiro será Decimal Fixo.</w:t>
      </w:r>
    </w:p>
    <w:p w14:paraId="1735435C" w14:textId="77777777" w:rsidR="006F1944" w:rsidRDefault="006F1944" w:rsidP="006F1944">
      <w:pPr>
        <w:pStyle w:val="PargrafodaLista"/>
      </w:pPr>
    </w:p>
    <w:p w14:paraId="7165E44E" w14:textId="2DAC1244" w:rsidR="006F1944" w:rsidRPr="006E1E4A" w:rsidRDefault="006F1944" w:rsidP="005A256E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Aproveitando o ensejo que já foram feitas muitas modificações Salve Como </w:t>
      </w:r>
      <w:r>
        <w:rPr>
          <w:b/>
        </w:rPr>
        <w:t>Projeto I.PBIX</w:t>
      </w:r>
    </w:p>
    <w:p w14:paraId="31354C1C" w14:textId="77777777" w:rsidR="006E1E4A" w:rsidRDefault="006E1E4A" w:rsidP="006E1E4A">
      <w:pPr>
        <w:pStyle w:val="PargrafodaLista"/>
      </w:pPr>
    </w:p>
    <w:p w14:paraId="3D45936B" w14:textId="3D9F6AE9" w:rsidR="006E1E4A" w:rsidRPr="006F1944" w:rsidRDefault="006E1E4A" w:rsidP="005A256E">
      <w:pPr>
        <w:pStyle w:val="PargrafodaLista"/>
        <w:numPr>
          <w:ilvl w:val="0"/>
          <w:numId w:val="37"/>
        </w:numPr>
        <w:spacing w:after="160" w:line="259" w:lineRule="auto"/>
      </w:pPr>
      <w:r>
        <w:t>Finalizando a parte de saneamento de dados iremos iniciar a modelagem</w:t>
      </w:r>
    </w:p>
    <w:p w14:paraId="6CF473E7" w14:textId="77777777" w:rsidR="006F1944" w:rsidRDefault="006F1944" w:rsidP="006F1944">
      <w:pPr>
        <w:pStyle w:val="PargrafodaLista"/>
      </w:pPr>
    </w:p>
    <w:p w14:paraId="790F5096" w14:textId="6B902431" w:rsidR="008F4610" w:rsidRPr="00273D9E" w:rsidRDefault="008F4610" w:rsidP="008F4610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em </w:t>
      </w:r>
      <w:r w:rsidR="00273D9E">
        <w:rPr>
          <w:b/>
        </w:rPr>
        <w:t>Modelo</w:t>
      </w:r>
      <w:r>
        <w:rPr>
          <w:b/>
        </w:rPr>
        <w:t xml:space="preserve">, </w:t>
      </w:r>
      <w:r>
        <w:t xml:space="preserve">caso tenha identificado algum relacionamento automaticamente </w:t>
      </w:r>
      <w:r>
        <w:rPr>
          <w:b/>
        </w:rPr>
        <w:t>remova.</w:t>
      </w:r>
    </w:p>
    <w:p w14:paraId="2D7B5F91" w14:textId="77777777" w:rsidR="00273D9E" w:rsidRDefault="00273D9E" w:rsidP="00273D9E">
      <w:pPr>
        <w:pStyle w:val="PargrafodaLista"/>
      </w:pPr>
    </w:p>
    <w:p w14:paraId="13C952D5" w14:textId="69554D44" w:rsidR="00273D9E" w:rsidRPr="00273D9E" w:rsidRDefault="00273D9E" w:rsidP="008F4610">
      <w:pPr>
        <w:pStyle w:val="PargrafodaLista"/>
        <w:numPr>
          <w:ilvl w:val="0"/>
          <w:numId w:val="37"/>
        </w:numPr>
        <w:spacing w:after="160" w:line="259" w:lineRule="auto"/>
      </w:pPr>
      <w:r>
        <w:t>Aumente o zoom para 80% a 100% para ficar mais claro de visualizar o Modelo de Dados.</w:t>
      </w:r>
    </w:p>
    <w:p w14:paraId="02A1E441" w14:textId="77777777" w:rsidR="00273D9E" w:rsidRDefault="00273D9E" w:rsidP="00273D9E">
      <w:pPr>
        <w:pStyle w:val="PargrafodaLista"/>
      </w:pPr>
    </w:p>
    <w:p w14:paraId="1D2DD71B" w14:textId="6E77233F" w:rsidR="00273D9E" w:rsidRPr="008F4610" w:rsidRDefault="00273D9E" w:rsidP="00273D9E">
      <w:pPr>
        <w:spacing w:after="160" w:line="259" w:lineRule="auto"/>
      </w:pPr>
    </w:p>
    <w:p w14:paraId="5B938B71" w14:textId="77777777" w:rsidR="008F4610" w:rsidRDefault="008F4610" w:rsidP="008F4610">
      <w:pPr>
        <w:spacing w:after="160" w:line="259" w:lineRule="auto"/>
      </w:pPr>
    </w:p>
    <w:p w14:paraId="46595F1E" w14:textId="0C640EBA" w:rsidR="008F4610" w:rsidRDefault="008F4610" w:rsidP="005A256E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Faça o relacionamento de 1 para </w:t>
      </w:r>
      <w:proofErr w:type="gramStart"/>
      <w:r>
        <w:t>N(</w:t>
      </w:r>
      <w:proofErr w:type="gramEnd"/>
      <w:r>
        <w:t xml:space="preserve">*) nos Campos Estado entre as Tabelas </w:t>
      </w:r>
      <w:proofErr w:type="spellStart"/>
      <w:r>
        <w:t>D</w:t>
      </w:r>
      <w:r w:rsidR="00317DBA">
        <w:t>im_E</w:t>
      </w:r>
      <w:r>
        <w:t>stados</w:t>
      </w:r>
      <w:proofErr w:type="spellEnd"/>
      <w:r>
        <w:t xml:space="preserve"> e </w:t>
      </w:r>
      <w:proofErr w:type="spellStart"/>
      <w:r w:rsidR="00765734">
        <w:t>F</w:t>
      </w:r>
      <w:r w:rsidR="00317DBA">
        <w:t>at_F</w:t>
      </w:r>
      <w:r w:rsidR="00765734">
        <w:t>estas</w:t>
      </w:r>
      <w:proofErr w:type="spellEnd"/>
      <w:r w:rsidR="000E2C14">
        <w:t xml:space="preserve"> com direção de fluxo cruzado único</w:t>
      </w:r>
      <w:r w:rsidR="00765734">
        <w:t>.</w:t>
      </w:r>
    </w:p>
    <w:p w14:paraId="6DA2DF68" w14:textId="77777777" w:rsidR="00B62E54" w:rsidRDefault="00B62E54" w:rsidP="00B62E54">
      <w:pPr>
        <w:pStyle w:val="PargrafodaLista"/>
      </w:pPr>
    </w:p>
    <w:p w14:paraId="1C618CFF" w14:textId="03DFEA55" w:rsidR="00B62E54" w:rsidRDefault="00B62E54" w:rsidP="00B62E54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Faça o relacionamento de 1 para </w:t>
      </w:r>
      <w:proofErr w:type="gramStart"/>
      <w:r>
        <w:t>N(</w:t>
      </w:r>
      <w:proofErr w:type="gramEnd"/>
      <w:r>
        <w:t xml:space="preserve">*) nos Campos Vendedor entre as Tabelas </w:t>
      </w:r>
      <w:proofErr w:type="spellStart"/>
      <w:r>
        <w:t>D</w:t>
      </w:r>
      <w:r w:rsidR="000E2C14">
        <w:t>im_V</w:t>
      </w:r>
      <w:r>
        <w:t>endedores</w:t>
      </w:r>
      <w:proofErr w:type="spellEnd"/>
      <w:r>
        <w:t xml:space="preserve"> e </w:t>
      </w:r>
      <w:proofErr w:type="spellStart"/>
      <w:r>
        <w:t>F</w:t>
      </w:r>
      <w:r w:rsidR="000E2C14">
        <w:t>at_F</w:t>
      </w:r>
      <w:r>
        <w:t>estas</w:t>
      </w:r>
      <w:proofErr w:type="spellEnd"/>
      <w:r w:rsidR="000E2C14">
        <w:t xml:space="preserve"> com direção de fluxo cruzado único</w:t>
      </w:r>
      <w:r>
        <w:t>.</w:t>
      </w:r>
    </w:p>
    <w:p w14:paraId="656AE1FC" w14:textId="77777777" w:rsidR="0011123F" w:rsidRDefault="0011123F" w:rsidP="0011123F">
      <w:pPr>
        <w:pStyle w:val="PargrafodaLista"/>
      </w:pPr>
    </w:p>
    <w:p w14:paraId="506C6819" w14:textId="6F13BC5E" w:rsidR="00934B78" w:rsidRDefault="00934B78" w:rsidP="00934B78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Faça o relacionamento de 1 para </w:t>
      </w:r>
      <w:proofErr w:type="gramStart"/>
      <w:r>
        <w:t>N(</w:t>
      </w:r>
      <w:proofErr w:type="gramEnd"/>
      <w:r>
        <w:t xml:space="preserve">*) nos Campos Data e Data </w:t>
      </w:r>
      <w:r w:rsidR="00AD26E6">
        <w:t>f</w:t>
      </w:r>
      <w:r>
        <w:t xml:space="preserve">esta entre as Tabelas </w:t>
      </w:r>
      <w:proofErr w:type="spellStart"/>
      <w:r>
        <w:t>D</w:t>
      </w:r>
      <w:r w:rsidR="000E2C14">
        <w:t>im_Calendario</w:t>
      </w:r>
      <w:proofErr w:type="spellEnd"/>
      <w:r w:rsidR="000E2C14">
        <w:t xml:space="preserve"> com</w:t>
      </w:r>
      <w:r>
        <w:t xml:space="preserve"> </w:t>
      </w:r>
      <w:proofErr w:type="spellStart"/>
      <w:r>
        <w:t>F</w:t>
      </w:r>
      <w:r w:rsidR="000E2C14">
        <w:t>at_F</w:t>
      </w:r>
      <w:r>
        <w:t>estas</w:t>
      </w:r>
      <w:proofErr w:type="spellEnd"/>
      <w:r w:rsidR="000E2C14">
        <w:t xml:space="preserve"> </w:t>
      </w:r>
      <w:r w:rsidR="00D35488">
        <w:t xml:space="preserve">com Campo </w:t>
      </w:r>
      <w:r w:rsidR="00D35488" w:rsidRPr="00D35488">
        <w:rPr>
          <w:b/>
          <w:bCs/>
        </w:rPr>
        <w:t>Data Venda Festa</w:t>
      </w:r>
      <w:r w:rsidR="00D35488">
        <w:t xml:space="preserve">, </w:t>
      </w:r>
      <w:r w:rsidR="000E2C14">
        <w:t>com direção de fluxo cruzado único</w:t>
      </w:r>
      <w:r>
        <w:t>.</w:t>
      </w:r>
    </w:p>
    <w:p w14:paraId="69E261F8" w14:textId="77777777" w:rsidR="00B601EB" w:rsidRDefault="00B601EB" w:rsidP="00B601EB">
      <w:pPr>
        <w:pStyle w:val="PargrafodaLista"/>
      </w:pPr>
    </w:p>
    <w:p w14:paraId="2CD54D99" w14:textId="77777777" w:rsidR="00B601EB" w:rsidRDefault="00B601EB" w:rsidP="00934B78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O layout das Tabelas deve seguir o modelo </w:t>
      </w:r>
      <w:r w:rsidR="0047555F">
        <w:t xml:space="preserve">de relacionamentos </w:t>
      </w:r>
      <w:r>
        <w:t>abaixo.</w:t>
      </w:r>
    </w:p>
    <w:p w14:paraId="0E0EACA5" w14:textId="77777777" w:rsidR="00B601EB" w:rsidRDefault="00B601EB" w:rsidP="00B601EB">
      <w:pPr>
        <w:pStyle w:val="PargrafodaLista"/>
      </w:pPr>
    </w:p>
    <w:p w14:paraId="6401E30C" w14:textId="7333285B" w:rsidR="00B601EB" w:rsidRDefault="00FC19B0" w:rsidP="00B601EB">
      <w:pPr>
        <w:pStyle w:val="PargrafodaLista"/>
        <w:spacing w:after="160" w:line="259" w:lineRule="auto"/>
        <w:ind w:left="720"/>
      </w:pPr>
      <w:r>
        <w:rPr>
          <w:noProof/>
        </w:rPr>
        <w:drawing>
          <wp:inline distT="0" distB="0" distL="0" distR="0" wp14:anchorId="0CA0141D" wp14:editId="521FFC4D">
            <wp:extent cx="5040000" cy="2433870"/>
            <wp:effectExtent l="0" t="0" r="825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A89" w14:textId="77777777" w:rsidR="0008320D" w:rsidRDefault="0008320D" w:rsidP="00B601EB">
      <w:pPr>
        <w:pStyle w:val="PargrafodaLista"/>
        <w:spacing w:after="160" w:line="259" w:lineRule="auto"/>
        <w:ind w:left="720"/>
      </w:pPr>
    </w:p>
    <w:p w14:paraId="651CA82D" w14:textId="396760F7" w:rsidR="0011123F" w:rsidRDefault="000E3EE4" w:rsidP="00B62E54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em </w:t>
      </w:r>
      <w:r w:rsidRPr="000E3EE4">
        <w:rPr>
          <w:b/>
        </w:rPr>
        <w:t>Dados</w:t>
      </w:r>
      <w:r w:rsidR="00E93F9F">
        <w:rPr>
          <w:b/>
        </w:rPr>
        <w:t xml:space="preserve"> </w:t>
      </w:r>
      <w:r w:rsidR="00FC19B0">
        <w:rPr>
          <w:b/>
        </w:rPr>
        <w:t xml:space="preserve">ou Relatório </w:t>
      </w:r>
      <w:r w:rsidR="00E93F9F">
        <w:t>e vamos criar algumas medidas.</w:t>
      </w:r>
    </w:p>
    <w:p w14:paraId="176CC175" w14:textId="77777777" w:rsidR="00E93F9F" w:rsidRPr="002B4EA0" w:rsidRDefault="00E93F9F" w:rsidP="00E93F9F">
      <w:pPr>
        <w:pStyle w:val="PargrafodaLista"/>
        <w:spacing w:after="160" w:line="259" w:lineRule="auto"/>
        <w:ind w:left="720"/>
      </w:pPr>
    </w:p>
    <w:p w14:paraId="424669B0" w14:textId="28571F63" w:rsidR="00B62E54" w:rsidRDefault="00E93F9F" w:rsidP="005D5CDF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na Lista de Campos na Tabela </w:t>
      </w:r>
      <w:proofErr w:type="spellStart"/>
      <w:r>
        <w:t>F</w:t>
      </w:r>
      <w:r w:rsidR="00B44921">
        <w:t>at_F</w:t>
      </w:r>
      <w:r>
        <w:t>estas</w:t>
      </w:r>
      <w:proofErr w:type="spellEnd"/>
      <w:r>
        <w:t xml:space="preserve"> </w:t>
      </w:r>
      <w:r w:rsidR="005D5CDF">
        <w:t xml:space="preserve">e crie uma nova medida </w:t>
      </w:r>
      <w:r w:rsidR="00387568" w:rsidRPr="00387568">
        <w:rPr>
          <w:highlight w:val="lightGray"/>
        </w:rPr>
        <w:t xml:space="preserve">M </w:t>
      </w:r>
      <w:r w:rsidR="005D5CDF" w:rsidRPr="005D5CDF">
        <w:rPr>
          <w:highlight w:val="lightGray"/>
        </w:rPr>
        <w:t xml:space="preserve">Faturamento </w:t>
      </w:r>
      <w:r w:rsidR="006A38E8">
        <w:rPr>
          <w:highlight w:val="lightGray"/>
        </w:rPr>
        <w:t>F</w:t>
      </w:r>
      <w:r w:rsidR="005D5CDF" w:rsidRPr="005D5CDF">
        <w:rPr>
          <w:highlight w:val="lightGray"/>
        </w:rPr>
        <w:t xml:space="preserve">estas = </w:t>
      </w:r>
      <w:proofErr w:type="gramStart"/>
      <w:r w:rsidR="005D5CDF" w:rsidRPr="005D5CDF">
        <w:rPr>
          <w:highlight w:val="lightGray"/>
        </w:rPr>
        <w:t>SUM</w:t>
      </w:r>
      <w:r w:rsidR="006A38E8">
        <w:rPr>
          <w:highlight w:val="lightGray"/>
        </w:rPr>
        <w:t>(</w:t>
      </w:r>
      <w:proofErr w:type="spellStart"/>
      <w:proofErr w:type="gramEnd"/>
      <w:r w:rsidR="006A38E8">
        <w:rPr>
          <w:highlight w:val="lightGray"/>
        </w:rPr>
        <w:t>Fat_Festas</w:t>
      </w:r>
      <w:proofErr w:type="spellEnd"/>
      <w:r w:rsidR="006A38E8">
        <w:rPr>
          <w:highlight w:val="lightGray"/>
        </w:rPr>
        <w:t>[</w:t>
      </w:r>
      <w:r w:rsidR="005D5CDF" w:rsidRPr="005D5CDF">
        <w:rPr>
          <w:highlight w:val="lightGray"/>
        </w:rPr>
        <w:t>Valor festa])</w:t>
      </w:r>
      <w:r w:rsidR="005D5CDF">
        <w:t>.</w:t>
      </w:r>
    </w:p>
    <w:p w14:paraId="22516A05" w14:textId="77777777" w:rsidR="00FA18C1" w:rsidRDefault="00FA18C1" w:rsidP="00FA18C1">
      <w:pPr>
        <w:pStyle w:val="PargrafodaLista"/>
      </w:pPr>
    </w:p>
    <w:p w14:paraId="285CF691" w14:textId="0833E5B1" w:rsidR="00FA18C1" w:rsidRDefault="00FA18C1" w:rsidP="00FA18C1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na Lista de Campos na Tabela </w:t>
      </w:r>
      <w:proofErr w:type="spellStart"/>
      <w:r>
        <w:t>F</w:t>
      </w:r>
      <w:r w:rsidR="00B44921">
        <w:t>at_F</w:t>
      </w:r>
      <w:r>
        <w:t>estas</w:t>
      </w:r>
      <w:proofErr w:type="spellEnd"/>
      <w:r>
        <w:t xml:space="preserve"> e crie uma nova medida </w:t>
      </w:r>
      <w:r w:rsidR="00387568" w:rsidRPr="00387568">
        <w:rPr>
          <w:highlight w:val="lightGray"/>
        </w:rPr>
        <w:t>M</w:t>
      </w:r>
      <w:r w:rsidR="00387568" w:rsidRPr="00FA18C1">
        <w:rPr>
          <w:highlight w:val="lightGray"/>
        </w:rPr>
        <w:t xml:space="preserve"> </w:t>
      </w:r>
      <w:r w:rsidRPr="00FA18C1">
        <w:rPr>
          <w:highlight w:val="lightGray"/>
        </w:rPr>
        <w:t>Valor</w:t>
      </w:r>
      <w:r w:rsidR="006A38E8">
        <w:rPr>
          <w:highlight w:val="lightGray"/>
        </w:rPr>
        <w:t xml:space="preserve"> </w:t>
      </w:r>
      <w:r w:rsidRPr="00FA18C1">
        <w:rPr>
          <w:highlight w:val="lightGray"/>
        </w:rPr>
        <w:t xml:space="preserve">Médio Festas = </w:t>
      </w:r>
      <w:proofErr w:type="gramStart"/>
      <w:r w:rsidRPr="00FA18C1">
        <w:rPr>
          <w:highlight w:val="lightGray"/>
        </w:rPr>
        <w:t>AVERAGE(</w:t>
      </w:r>
      <w:proofErr w:type="spellStart"/>
      <w:proofErr w:type="gramEnd"/>
      <w:r w:rsidR="006A38E8">
        <w:rPr>
          <w:highlight w:val="lightGray"/>
        </w:rPr>
        <w:t>Fat_Festas</w:t>
      </w:r>
      <w:proofErr w:type="spellEnd"/>
      <w:r w:rsidRPr="00FA18C1">
        <w:rPr>
          <w:highlight w:val="lightGray"/>
        </w:rPr>
        <w:t>[Valor festa])</w:t>
      </w:r>
      <w:r>
        <w:t>.</w:t>
      </w:r>
    </w:p>
    <w:p w14:paraId="116BEDB9" w14:textId="77777777" w:rsidR="002911FB" w:rsidRDefault="002911FB" w:rsidP="002911FB">
      <w:pPr>
        <w:pStyle w:val="PargrafodaLista"/>
      </w:pPr>
    </w:p>
    <w:p w14:paraId="748B8BE6" w14:textId="32A36E1C" w:rsidR="002911FB" w:rsidRDefault="002911FB" w:rsidP="003F2B0E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na Lista de Campos na Tabela </w:t>
      </w:r>
      <w:proofErr w:type="spellStart"/>
      <w:r>
        <w:t>F</w:t>
      </w:r>
      <w:r w:rsidR="00767570">
        <w:t>at_F</w:t>
      </w:r>
      <w:r>
        <w:t>estas</w:t>
      </w:r>
      <w:proofErr w:type="spellEnd"/>
      <w:r>
        <w:t xml:space="preserve"> e crie uma nova medida </w:t>
      </w:r>
      <w:r w:rsidR="007D0C92" w:rsidRPr="00387568">
        <w:rPr>
          <w:highlight w:val="lightGray"/>
        </w:rPr>
        <w:t>M</w:t>
      </w:r>
      <w:r w:rsidR="007D0C92" w:rsidRPr="003F2B0E">
        <w:rPr>
          <w:highlight w:val="lightGray"/>
        </w:rPr>
        <w:t xml:space="preserve"> </w:t>
      </w:r>
      <w:r w:rsidR="003F2B0E" w:rsidRPr="003F2B0E">
        <w:rPr>
          <w:highlight w:val="lightGray"/>
        </w:rPr>
        <w:t xml:space="preserve">Maior </w:t>
      </w:r>
      <w:proofErr w:type="spellStart"/>
      <w:r w:rsidR="003F2B0E" w:rsidRPr="003F2B0E">
        <w:rPr>
          <w:highlight w:val="lightGray"/>
        </w:rPr>
        <w:t>Qtde</w:t>
      </w:r>
      <w:proofErr w:type="spellEnd"/>
      <w:r w:rsidR="003F2B0E" w:rsidRPr="003F2B0E">
        <w:rPr>
          <w:highlight w:val="lightGray"/>
        </w:rPr>
        <w:t xml:space="preserve"> Convidados = </w:t>
      </w:r>
      <w:proofErr w:type="gramStart"/>
      <w:r w:rsidR="003F2B0E" w:rsidRPr="003F2B0E">
        <w:rPr>
          <w:highlight w:val="lightGray"/>
        </w:rPr>
        <w:t>MAX(</w:t>
      </w:r>
      <w:proofErr w:type="gramEnd"/>
      <w:r w:rsidR="003F2B0E" w:rsidRPr="003F2B0E">
        <w:rPr>
          <w:highlight w:val="lightGray"/>
        </w:rPr>
        <w:t>[Número convidados festa])</w:t>
      </w:r>
      <w:r>
        <w:t>.</w:t>
      </w:r>
    </w:p>
    <w:p w14:paraId="2882F184" w14:textId="77777777" w:rsidR="003F2B0E" w:rsidRDefault="003F2B0E" w:rsidP="003F2B0E">
      <w:pPr>
        <w:pStyle w:val="PargrafodaLista"/>
      </w:pPr>
    </w:p>
    <w:p w14:paraId="42780B47" w14:textId="61B4FF40" w:rsidR="003F2B0E" w:rsidRDefault="003F2B0E" w:rsidP="003F2B0E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na Lista de Campos na Tabela </w:t>
      </w:r>
      <w:proofErr w:type="spellStart"/>
      <w:r>
        <w:t>F</w:t>
      </w:r>
      <w:r w:rsidR="00767570">
        <w:t>at_F</w:t>
      </w:r>
      <w:r>
        <w:t>estas</w:t>
      </w:r>
      <w:proofErr w:type="spellEnd"/>
      <w:r>
        <w:t xml:space="preserve"> e crie uma nova medida</w:t>
      </w:r>
      <w:r w:rsidR="007D0C92" w:rsidRPr="007D0C92">
        <w:rPr>
          <w:highlight w:val="lightGray"/>
        </w:rPr>
        <w:t xml:space="preserve"> </w:t>
      </w:r>
      <w:r w:rsidR="007D0C92" w:rsidRPr="00387568">
        <w:rPr>
          <w:highlight w:val="lightGray"/>
        </w:rPr>
        <w:t>M</w:t>
      </w:r>
      <w:r>
        <w:t xml:space="preserve"> </w:t>
      </w:r>
      <w:r w:rsidRPr="003F2B0E">
        <w:rPr>
          <w:highlight w:val="lightGray"/>
        </w:rPr>
        <w:t xml:space="preserve">Menor </w:t>
      </w:r>
      <w:proofErr w:type="spellStart"/>
      <w:r w:rsidRPr="003F2B0E">
        <w:rPr>
          <w:highlight w:val="lightGray"/>
        </w:rPr>
        <w:t>Qtde</w:t>
      </w:r>
      <w:proofErr w:type="spellEnd"/>
      <w:r w:rsidRPr="003F2B0E">
        <w:rPr>
          <w:highlight w:val="lightGray"/>
        </w:rPr>
        <w:t xml:space="preserve"> Convidados = </w:t>
      </w:r>
      <w:proofErr w:type="gramStart"/>
      <w:r w:rsidRPr="003F2B0E">
        <w:rPr>
          <w:highlight w:val="lightGray"/>
        </w:rPr>
        <w:t>MIN(</w:t>
      </w:r>
      <w:proofErr w:type="gramEnd"/>
      <w:r w:rsidRPr="003F2B0E">
        <w:rPr>
          <w:highlight w:val="lightGray"/>
        </w:rPr>
        <w:t>[Número convidados festa]).</w:t>
      </w:r>
    </w:p>
    <w:p w14:paraId="125570B9" w14:textId="77777777" w:rsidR="00576DDD" w:rsidRDefault="00576DDD" w:rsidP="00576DDD">
      <w:pPr>
        <w:pStyle w:val="PargrafodaLista"/>
      </w:pPr>
    </w:p>
    <w:p w14:paraId="47901242" w14:textId="77777777" w:rsidR="00153FBC" w:rsidRDefault="00576DDD" w:rsidP="00153FBC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na Lista de Campos na Tabela </w:t>
      </w:r>
      <w:proofErr w:type="spellStart"/>
      <w:r>
        <w:t>F</w:t>
      </w:r>
      <w:r w:rsidR="00B92A4D">
        <w:t>at_F</w:t>
      </w:r>
      <w:r>
        <w:t>estas</w:t>
      </w:r>
      <w:proofErr w:type="spellEnd"/>
      <w:r>
        <w:t xml:space="preserve"> e crie uma nova medida </w:t>
      </w:r>
      <w:r w:rsidR="007D0C92" w:rsidRPr="00387568">
        <w:rPr>
          <w:highlight w:val="lightGray"/>
        </w:rPr>
        <w:t>M</w:t>
      </w:r>
      <w:r w:rsidR="007D0C92" w:rsidRPr="00B92A4D">
        <w:rPr>
          <w:highlight w:val="lightGray"/>
        </w:rPr>
        <w:t xml:space="preserve"> </w:t>
      </w:r>
      <w:proofErr w:type="spellStart"/>
      <w:r w:rsidR="00845486" w:rsidRPr="00B92A4D">
        <w:rPr>
          <w:highlight w:val="lightGray"/>
        </w:rPr>
        <w:t>Qtde</w:t>
      </w:r>
      <w:proofErr w:type="spellEnd"/>
      <w:r w:rsidR="00845486" w:rsidRPr="00B92A4D">
        <w:rPr>
          <w:highlight w:val="lightGray"/>
        </w:rPr>
        <w:t xml:space="preserve"> Vendedores Nota 10 =</w:t>
      </w:r>
      <w:r w:rsidR="00845486" w:rsidRPr="00845486">
        <w:t xml:space="preserve"> </w:t>
      </w:r>
      <w:proofErr w:type="gramStart"/>
      <w:r w:rsidR="00845486" w:rsidRPr="0084742B">
        <w:rPr>
          <w:highlight w:val="lightGray"/>
        </w:rPr>
        <w:t>CALCULATE(</w:t>
      </w:r>
      <w:proofErr w:type="gramEnd"/>
      <w:r w:rsidR="00845486" w:rsidRPr="0084742B">
        <w:rPr>
          <w:highlight w:val="lightGray"/>
        </w:rPr>
        <w:t>COUNT(</w:t>
      </w:r>
      <w:proofErr w:type="spellStart"/>
      <w:r w:rsidR="00845486" w:rsidRPr="0084742B">
        <w:rPr>
          <w:highlight w:val="lightGray"/>
        </w:rPr>
        <w:t>F</w:t>
      </w:r>
      <w:r w:rsidR="00B92A4D">
        <w:rPr>
          <w:highlight w:val="lightGray"/>
        </w:rPr>
        <w:t>at_F</w:t>
      </w:r>
      <w:r w:rsidR="00845486" w:rsidRPr="0084742B">
        <w:rPr>
          <w:highlight w:val="lightGray"/>
        </w:rPr>
        <w:t>estas</w:t>
      </w:r>
      <w:proofErr w:type="spellEnd"/>
      <w:r w:rsidR="00845486" w:rsidRPr="0084742B">
        <w:rPr>
          <w:highlight w:val="lightGray"/>
        </w:rPr>
        <w:t xml:space="preserve">[Avaliação Vendedor]); </w:t>
      </w:r>
      <w:r w:rsidR="00B92A4D">
        <w:rPr>
          <w:highlight w:val="lightGray"/>
        </w:rPr>
        <w:t>FILTER(</w:t>
      </w:r>
      <w:proofErr w:type="spellStart"/>
      <w:r w:rsidR="00845486" w:rsidRPr="0084742B">
        <w:rPr>
          <w:highlight w:val="lightGray"/>
        </w:rPr>
        <w:t>F</w:t>
      </w:r>
      <w:r w:rsidR="00B92A4D">
        <w:rPr>
          <w:highlight w:val="lightGray"/>
        </w:rPr>
        <w:t>at_F</w:t>
      </w:r>
      <w:r w:rsidR="00845486" w:rsidRPr="0084742B">
        <w:rPr>
          <w:highlight w:val="lightGray"/>
        </w:rPr>
        <w:t>estas</w:t>
      </w:r>
      <w:proofErr w:type="spellEnd"/>
      <w:r w:rsidR="00B92A4D">
        <w:rPr>
          <w:highlight w:val="lightGray"/>
        </w:rPr>
        <w:t xml:space="preserve">; </w:t>
      </w:r>
      <w:r w:rsidR="00845486" w:rsidRPr="0084742B">
        <w:rPr>
          <w:highlight w:val="lightGray"/>
        </w:rPr>
        <w:t>[Avaliação Vendedor]=10)</w:t>
      </w:r>
      <w:r w:rsidR="0069347B">
        <w:t>.</w:t>
      </w:r>
    </w:p>
    <w:p w14:paraId="5609B5AC" w14:textId="635B7B24" w:rsidR="00392AB1" w:rsidRDefault="00153FBC" w:rsidP="00153FBC">
      <w:pPr>
        <w:spacing w:after="160" w:line="259" w:lineRule="auto"/>
      </w:pPr>
      <w:r>
        <w:t xml:space="preserve"> </w:t>
      </w:r>
    </w:p>
    <w:p w14:paraId="4D8B6512" w14:textId="77777777" w:rsidR="00392AB1" w:rsidRDefault="00F76D40" w:rsidP="007F663C">
      <w:pPr>
        <w:pStyle w:val="PargrafodaLista"/>
        <w:numPr>
          <w:ilvl w:val="0"/>
          <w:numId w:val="37"/>
        </w:numPr>
        <w:spacing w:after="160" w:line="259" w:lineRule="auto"/>
      </w:pPr>
      <w:r w:rsidRPr="0069347B">
        <w:rPr>
          <w:b/>
        </w:rPr>
        <w:t>Salve o arquivo .PBIX para armazenar as alterações</w:t>
      </w:r>
      <w:r>
        <w:t>.</w:t>
      </w:r>
    </w:p>
    <w:p w14:paraId="77B1385B" w14:textId="77777777" w:rsidR="00F76D40" w:rsidRDefault="00F76D40" w:rsidP="00F76D40">
      <w:pPr>
        <w:pStyle w:val="PargrafodaLista"/>
      </w:pPr>
    </w:p>
    <w:p w14:paraId="64CBEC93" w14:textId="40313B01" w:rsidR="00F76D40" w:rsidRDefault="00955DF4" w:rsidP="007F663C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Clique em </w:t>
      </w:r>
      <w:r>
        <w:rPr>
          <w:b/>
        </w:rPr>
        <w:t>Relatório</w:t>
      </w:r>
      <w:r>
        <w:t>.</w:t>
      </w:r>
    </w:p>
    <w:p w14:paraId="7E3FA46E" w14:textId="77777777" w:rsidR="00955DF4" w:rsidRDefault="00955DF4" w:rsidP="00955DF4">
      <w:pPr>
        <w:pStyle w:val="PargrafodaLista"/>
      </w:pPr>
    </w:p>
    <w:p w14:paraId="6A9418C7" w14:textId="1C689753" w:rsidR="00955DF4" w:rsidRPr="00F2141E" w:rsidRDefault="00955DF4" w:rsidP="007F663C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Renomeie de Página1 para </w:t>
      </w:r>
      <w:r w:rsidR="000D4DAC">
        <w:rPr>
          <w:b/>
        </w:rPr>
        <w:t>P1</w:t>
      </w:r>
      <w:r>
        <w:rPr>
          <w:b/>
        </w:rPr>
        <w:t>.</w:t>
      </w:r>
    </w:p>
    <w:p w14:paraId="61EEE029" w14:textId="77777777" w:rsidR="00F2141E" w:rsidRDefault="00F2141E" w:rsidP="00F2141E">
      <w:pPr>
        <w:pStyle w:val="PargrafodaLista"/>
      </w:pPr>
    </w:p>
    <w:p w14:paraId="73821F12" w14:textId="1AC8863E" w:rsidR="00F2141E" w:rsidRPr="00CF6156" w:rsidRDefault="00F2141E" w:rsidP="00F2141E">
      <w:pPr>
        <w:pStyle w:val="PargrafodaLista"/>
        <w:numPr>
          <w:ilvl w:val="0"/>
          <w:numId w:val="37"/>
        </w:numPr>
        <w:spacing w:after="160" w:line="259" w:lineRule="auto"/>
      </w:pPr>
      <w:r w:rsidRPr="003A5B1D">
        <w:rPr>
          <w:highlight w:val="lightGray"/>
        </w:rPr>
        <w:t>Para os visuais abaixo olhe antes a imagem</w:t>
      </w:r>
      <w:r w:rsidR="00B70A79">
        <w:rPr>
          <w:highlight w:val="lightGray"/>
        </w:rPr>
        <w:t xml:space="preserve"> </w:t>
      </w:r>
      <w:r w:rsidRPr="003A5B1D">
        <w:rPr>
          <w:highlight w:val="lightGray"/>
        </w:rPr>
        <w:t>pronta para dimensionar e alinhar os objetos</w:t>
      </w:r>
      <w:r>
        <w:t>.</w:t>
      </w:r>
    </w:p>
    <w:p w14:paraId="6C64E699" w14:textId="77777777" w:rsidR="00CF6156" w:rsidRDefault="00CF6156" w:rsidP="00CF6156">
      <w:pPr>
        <w:pStyle w:val="PargrafodaLista"/>
      </w:pPr>
    </w:p>
    <w:p w14:paraId="442C23C4" w14:textId="7344ED1C" w:rsidR="00CF6156" w:rsidRDefault="00CF6156" w:rsidP="007F663C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Insira a imagem. </w:t>
      </w:r>
    </w:p>
    <w:p w14:paraId="56BF0B91" w14:textId="77777777" w:rsidR="00CF6156" w:rsidRDefault="00CF6156" w:rsidP="00CF6156">
      <w:pPr>
        <w:pStyle w:val="PargrafodaLista"/>
      </w:pPr>
    </w:p>
    <w:p w14:paraId="138A922A" w14:textId="16492EF7" w:rsidR="00CF6156" w:rsidRDefault="00CF6156" w:rsidP="00CF6156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Insira uma Caixa de Texto. </w:t>
      </w:r>
    </w:p>
    <w:p w14:paraId="2F13161D" w14:textId="77777777" w:rsidR="00DB37CB" w:rsidRDefault="00DB37CB" w:rsidP="00DB37CB">
      <w:pPr>
        <w:pStyle w:val="PargrafodaLista"/>
      </w:pPr>
    </w:p>
    <w:p w14:paraId="128653E6" w14:textId="109B6BB6" w:rsidR="00DB37CB" w:rsidRDefault="00DB37CB" w:rsidP="00DB37CB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Insira </w:t>
      </w:r>
      <w:r>
        <w:t>3 visuais de indicador</w:t>
      </w:r>
      <w:r>
        <w:t xml:space="preserve">. </w:t>
      </w:r>
    </w:p>
    <w:p w14:paraId="464D4957" w14:textId="77777777" w:rsidR="00DB37CB" w:rsidRDefault="00DB37CB" w:rsidP="00DB37CB">
      <w:pPr>
        <w:pStyle w:val="PargrafodaLista"/>
      </w:pPr>
    </w:p>
    <w:p w14:paraId="7A912BCB" w14:textId="6DE0011B" w:rsidR="00DB37CB" w:rsidRDefault="00DB37CB" w:rsidP="00DB37CB">
      <w:pPr>
        <w:pStyle w:val="PargrafodaLista"/>
        <w:numPr>
          <w:ilvl w:val="0"/>
          <w:numId w:val="37"/>
        </w:numPr>
        <w:spacing w:after="160" w:line="259" w:lineRule="auto"/>
      </w:pPr>
      <w:r>
        <w:t xml:space="preserve">Insira </w:t>
      </w:r>
      <w:r>
        <w:t>2 visuais de filtro</w:t>
      </w:r>
      <w:r>
        <w:t xml:space="preserve">. </w:t>
      </w:r>
    </w:p>
    <w:p w14:paraId="459757A1" w14:textId="77777777" w:rsidR="00B70A79" w:rsidRDefault="00B70A79" w:rsidP="00B70A79">
      <w:pPr>
        <w:spacing w:after="160" w:line="259" w:lineRule="auto"/>
      </w:pPr>
    </w:p>
    <w:p w14:paraId="40A71302" w14:textId="1B2906E3" w:rsidR="00DB37CB" w:rsidRDefault="00DB37CB" w:rsidP="00DB37CB">
      <w:pPr>
        <w:pStyle w:val="PargrafodaLista"/>
        <w:numPr>
          <w:ilvl w:val="0"/>
          <w:numId w:val="37"/>
        </w:numPr>
        <w:spacing w:after="160" w:line="259" w:lineRule="auto"/>
      </w:pPr>
      <w:r>
        <w:t>Insira</w:t>
      </w:r>
      <w:r>
        <w:t xml:space="preserve"> um visual de Matriz. </w:t>
      </w:r>
    </w:p>
    <w:p w14:paraId="208C98FE" w14:textId="77777777" w:rsidR="00DB37CB" w:rsidRDefault="00DB37CB" w:rsidP="00DB37CB"/>
    <w:p w14:paraId="14BCBA8A" w14:textId="0FF9F06F" w:rsidR="00F760F8" w:rsidRPr="000532F0" w:rsidRDefault="00F760F8" w:rsidP="00F760F8">
      <w:pPr>
        <w:pStyle w:val="PargrafodaLista"/>
        <w:spacing w:after="160" w:line="259" w:lineRule="auto"/>
        <w:ind w:left="720"/>
      </w:pPr>
    </w:p>
    <w:p w14:paraId="274D0106" w14:textId="77777777" w:rsidR="00620770" w:rsidRPr="00620770" w:rsidRDefault="00620770" w:rsidP="00620770">
      <w:pPr>
        <w:pStyle w:val="PargrafodaLista"/>
        <w:rPr>
          <w:b/>
        </w:rPr>
      </w:pPr>
    </w:p>
    <w:p w14:paraId="502D0232" w14:textId="77777777" w:rsidR="00E2789E" w:rsidRPr="005A256E" w:rsidRDefault="002E06F0" w:rsidP="005A256E">
      <w:pPr>
        <w:spacing w:after="160" w:line="259" w:lineRule="auto"/>
        <w:rPr>
          <w:b/>
        </w:rPr>
      </w:pPr>
      <w:r>
        <w:lastRenderedPageBreak/>
        <w:tab/>
      </w:r>
    </w:p>
    <w:p w14:paraId="69BA08C9" w14:textId="77777777" w:rsidR="007F7FBA" w:rsidRDefault="007F7FBA" w:rsidP="007F7FBA">
      <w:pPr>
        <w:spacing w:after="160" w:line="259" w:lineRule="auto"/>
      </w:pPr>
    </w:p>
    <w:p w14:paraId="20EFF1F2" w14:textId="24E3F6E4" w:rsidR="009C0F1F" w:rsidRDefault="008D55B8" w:rsidP="008D55B8">
      <w:pPr>
        <w:pStyle w:val="PargrafodaLista"/>
        <w:spacing w:after="160" w:line="259" w:lineRule="auto"/>
        <w:ind w:left="0"/>
      </w:pPr>
      <w:r>
        <w:rPr>
          <w:noProof/>
        </w:rPr>
        <w:drawing>
          <wp:inline distT="0" distB="0" distL="0" distR="0" wp14:anchorId="5891BEDB" wp14:editId="4D124062">
            <wp:extent cx="5759450" cy="3517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B23" w14:textId="3FE67467" w:rsidR="009735C9" w:rsidRDefault="009735C9" w:rsidP="008D55B8">
      <w:pPr>
        <w:pStyle w:val="PargrafodaLista"/>
        <w:spacing w:after="160" w:line="259" w:lineRule="auto"/>
        <w:ind w:left="0"/>
      </w:pPr>
    </w:p>
    <w:p w14:paraId="070C6279" w14:textId="50B702DD" w:rsidR="009735C9" w:rsidRPr="009735C9" w:rsidRDefault="009735C9" w:rsidP="008D55B8">
      <w:pPr>
        <w:pStyle w:val="PargrafodaLista"/>
        <w:spacing w:after="160" w:line="259" w:lineRule="auto"/>
        <w:ind w:left="0"/>
        <w:rPr>
          <w:b/>
          <w:bCs/>
        </w:rPr>
      </w:pPr>
      <w:r w:rsidRPr="009735C9">
        <w:rPr>
          <w:b/>
          <w:bCs/>
        </w:rPr>
        <w:t>Objetivos:</w:t>
      </w:r>
    </w:p>
    <w:p w14:paraId="3E28D231" w14:textId="56DDE199" w:rsidR="009735C9" w:rsidRDefault="009735C9" w:rsidP="008D55B8">
      <w:pPr>
        <w:pStyle w:val="PargrafodaLista"/>
        <w:spacing w:after="160" w:line="259" w:lineRule="auto"/>
        <w:ind w:left="0"/>
      </w:pPr>
      <w:r>
        <w:t>- Verificar se as metas globais estipuladas foram atingidas;</w:t>
      </w:r>
    </w:p>
    <w:p w14:paraId="30482FF5" w14:textId="19249881" w:rsidR="009735C9" w:rsidRDefault="009735C9" w:rsidP="008D55B8">
      <w:pPr>
        <w:pStyle w:val="PargrafodaLista"/>
        <w:spacing w:after="160" w:line="259" w:lineRule="auto"/>
        <w:ind w:left="0"/>
      </w:pPr>
      <w:r>
        <w:t>- Filtrar cenários de faturamento;</w:t>
      </w:r>
    </w:p>
    <w:p w14:paraId="1D83686E" w14:textId="2C89BE2B" w:rsidR="009735C9" w:rsidRDefault="009735C9" w:rsidP="008D55B8">
      <w:pPr>
        <w:pStyle w:val="PargrafodaLista"/>
        <w:spacing w:after="160" w:line="259" w:lineRule="auto"/>
        <w:ind w:left="0"/>
      </w:pPr>
      <w:r>
        <w:t>- Comparar o faturamento com dimensões de tempo;</w:t>
      </w:r>
    </w:p>
    <w:p w14:paraId="01FA3769" w14:textId="1C26965A" w:rsidR="009735C9" w:rsidRDefault="009735C9" w:rsidP="008D55B8">
      <w:pPr>
        <w:pStyle w:val="PargrafodaLista"/>
        <w:spacing w:after="160" w:line="259" w:lineRule="auto"/>
        <w:ind w:left="0"/>
      </w:pPr>
      <w:r>
        <w:t>- Ter uma visão geral da empresa ao longo de 24 meses.</w:t>
      </w:r>
      <w:bookmarkStart w:id="0" w:name="_GoBack"/>
      <w:bookmarkEnd w:id="0"/>
    </w:p>
    <w:sectPr w:rsidR="009735C9" w:rsidSect="00FB0733">
      <w:headerReference w:type="default" r:id="rId13"/>
      <w:pgSz w:w="11906" w:h="16838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DBCE" w14:textId="77777777" w:rsidR="002778EB" w:rsidRDefault="002778EB" w:rsidP="00EB1544">
      <w:pPr>
        <w:spacing w:line="240" w:lineRule="auto"/>
      </w:pPr>
      <w:r>
        <w:separator/>
      </w:r>
    </w:p>
  </w:endnote>
  <w:endnote w:type="continuationSeparator" w:id="0">
    <w:p w14:paraId="1595D2FB" w14:textId="77777777" w:rsidR="002778EB" w:rsidRDefault="002778EB" w:rsidP="00EB1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  <w:embedRegular r:id="rId1" w:fontKey="{7452458C-F3D7-4CA0-A3A9-EDDB047DDE42}"/>
    <w:embedBold r:id="rId2" w:fontKey="{309964EE-C342-4128-B6C0-84540D8738AF}"/>
    <w:embedItalic r:id="rId3" w:fontKey="{582411DE-1865-439E-9AE8-37B650C4EB9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4A2E70B2-6563-4707-8350-EEB06407A2E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91EF" w14:textId="77777777" w:rsidR="002778EB" w:rsidRDefault="002778EB" w:rsidP="00EB1544">
      <w:pPr>
        <w:spacing w:line="240" w:lineRule="auto"/>
      </w:pPr>
      <w:r>
        <w:separator/>
      </w:r>
    </w:p>
  </w:footnote>
  <w:footnote w:type="continuationSeparator" w:id="0">
    <w:p w14:paraId="42187EBE" w14:textId="77777777" w:rsidR="002778EB" w:rsidRDefault="002778EB" w:rsidP="00EB1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5394" w14:textId="77777777" w:rsidR="00EB1544" w:rsidRDefault="00EB1544" w:rsidP="00382545">
    <w:pPr>
      <w:pStyle w:val="CapX"/>
      <w:numPr>
        <w:ilvl w:val="0"/>
        <w:numId w:val="0"/>
      </w:numPr>
    </w:pPr>
    <w:r>
      <w:t xml:space="preserve"> </w:t>
    </w:r>
    <w:r w:rsidR="0009436A">
      <w:t>Projeto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8FC"/>
    <w:multiLevelType w:val="hybridMultilevel"/>
    <w:tmpl w:val="40AEA0BA"/>
    <w:lvl w:ilvl="0" w:tplc="0B3C7886">
      <w:start w:val="1"/>
      <w:numFmt w:val="bullet"/>
      <w:pStyle w:val="marc"/>
      <w:lvlText w:val="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115EA2"/>
    <w:multiLevelType w:val="hybridMultilevel"/>
    <w:tmpl w:val="702A57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5D8"/>
    <w:multiLevelType w:val="hybridMultilevel"/>
    <w:tmpl w:val="7A14E18A"/>
    <w:lvl w:ilvl="0" w:tplc="2932B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65BC6"/>
    <w:multiLevelType w:val="hybridMultilevel"/>
    <w:tmpl w:val="0F78D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5FE8"/>
    <w:multiLevelType w:val="hybridMultilevel"/>
    <w:tmpl w:val="0F1AB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44AC"/>
    <w:multiLevelType w:val="hybridMultilevel"/>
    <w:tmpl w:val="69B00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57972"/>
    <w:multiLevelType w:val="hybridMultilevel"/>
    <w:tmpl w:val="A2704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07E"/>
    <w:multiLevelType w:val="hybridMultilevel"/>
    <w:tmpl w:val="D744C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330C7"/>
    <w:multiLevelType w:val="hybridMultilevel"/>
    <w:tmpl w:val="FF5C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F2E62"/>
    <w:multiLevelType w:val="hybridMultilevel"/>
    <w:tmpl w:val="1D3CE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6249"/>
    <w:multiLevelType w:val="hybridMultilevel"/>
    <w:tmpl w:val="9A7C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16BF4"/>
    <w:multiLevelType w:val="multilevel"/>
    <w:tmpl w:val="BB928226"/>
    <w:styleLink w:val="LegendasTest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none"/>
      <w:isLgl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b w:val="0"/>
        <w:i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44F2949"/>
    <w:multiLevelType w:val="multilevel"/>
    <w:tmpl w:val="FD123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5B70E0C"/>
    <w:multiLevelType w:val="hybridMultilevel"/>
    <w:tmpl w:val="40AEA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212C9"/>
    <w:multiLevelType w:val="hybridMultilevel"/>
    <w:tmpl w:val="DBC23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62A7D"/>
    <w:multiLevelType w:val="hybridMultilevel"/>
    <w:tmpl w:val="6B984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410CF"/>
    <w:multiLevelType w:val="hybridMultilevel"/>
    <w:tmpl w:val="23E8E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E1761"/>
    <w:multiLevelType w:val="hybridMultilevel"/>
    <w:tmpl w:val="829617EE"/>
    <w:lvl w:ilvl="0" w:tplc="F89C1336">
      <w:start w:val="1"/>
      <w:numFmt w:val="bullet"/>
      <w:pStyle w:val="ov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356AD"/>
    <w:multiLevelType w:val="hybridMultilevel"/>
    <w:tmpl w:val="D672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81A37"/>
    <w:multiLevelType w:val="hybridMultilevel"/>
    <w:tmpl w:val="C4BE396C"/>
    <w:lvl w:ilvl="0" w:tplc="19BE034C">
      <w:start w:val="1"/>
      <w:numFmt w:val="bullet"/>
      <w:pStyle w:val="marcsub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D744D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D44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0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C7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29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CE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07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65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26995"/>
    <w:multiLevelType w:val="hybridMultilevel"/>
    <w:tmpl w:val="7E7AB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C3172"/>
    <w:multiLevelType w:val="hybridMultilevel"/>
    <w:tmpl w:val="193A14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9E1821"/>
    <w:multiLevelType w:val="hybridMultilevel"/>
    <w:tmpl w:val="E0688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7718D"/>
    <w:multiLevelType w:val="hybridMultilevel"/>
    <w:tmpl w:val="B27A7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446C2"/>
    <w:multiLevelType w:val="hybridMultilevel"/>
    <w:tmpl w:val="69B00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F71D9"/>
    <w:multiLevelType w:val="hybridMultilevel"/>
    <w:tmpl w:val="DEFC2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6067F"/>
    <w:multiLevelType w:val="hybridMultilevel"/>
    <w:tmpl w:val="69B00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206A4"/>
    <w:multiLevelType w:val="hybridMultilevel"/>
    <w:tmpl w:val="6ADE2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53ECC"/>
    <w:multiLevelType w:val="hybridMultilevel"/>
    <w:tmpl w:val="94668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A68F2"/>
    <w:multiLevelType w:val="hybridMultilevel"/>
    <w:tmpl w:val="9762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E7BD7"/>
    <w:multiLevelType w:val="hybridMultilevel"/>
    <w:tmpl w:val="551A2C3A"/>
    <w:lvl w:ilvl="0" w:tplc="6636BE0E">
      <w:start w:val="1"/>
      <w:numFmt w:val="bullet"/>
      <w:pStyle w:val="TpicosdoCaptulo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369DC"/>
    <w:multiLevelType w:val="hybridMultilevel"/>
    <w:tmpl w:val="97EEE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46B2F"/>
    <w:multiLevelType w:val="multilevel"/>
    <w:tmpl w:val="8DD0CC40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683916A2"/>
    <w:multiLevelType w:val="hybridMultilevel"/>
    <w:tmpl w:val="E9446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77114"/>
    <w:multiLevelType w:val="hybridMultilevel"/>
    <w:tmpl w:val="61686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C1D11"/>
    <w:multiLevelType w:val="multilevel"/>
    <w:tmpl w:val="B4DAA612"/>
    <w:lvl w:ilvl="0">
      <w:start w:val="8"/>
      <w:numFmt w:val="decimal"/>
      <w:pStyle w:val="CapX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pStyle w:val="Ttulo1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pStyle w:val="Ttulo2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pStyle w:val="Ttulo3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Restart w:val="1"/>
      <w:pStyle w:val="Legendas"/>
      <w:lvlText w:val="%1.%5."/>
      <w:lvlJc w:val="left"/>
      <w:pPr>
        <w:tabs>
          <w:tab w:val="num" w:pos="2520"/>
        </w:tabs>
        <w:ind w:left="2232" w:hanging="792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7FBF1B59"/>
    <w:multiLevelType w:val="hybridMultilevel"/>
    <w:tmpl w:val="A12EE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22"/>
  </w:num>
  <w:num w:numId="4">
    <w:abstractNumId w:val="16"/>
  </w:num>
  <w:num w:numId="5">
    <w:abstractNumId w:val="7"/>
  </w:num>
  <w:num w:numId="6">
    <w:abstractNumId w:val="24"/>
  </w:num>
  <w:num w:numId="7">
    <w:abstractNumId w:val="13"/>
  </w:num>
  <w:num w:numId="8">
    <w:abstractNumId w:val="33"/>
  </w:num>
  <w:num w:numId="9">
    <w:abstractNumId w:val="18"/>
  </w:num>
  <w:num w:numId="10">
    <w:abstractNumId w:val="34"/>
  </w:num>
  <w:num w:numId="11">
    <w:abstractNumId w:val="14"/>
  </w:num>
  <w:num w:numId="12">
    <w:abstractNumId w:val="29"/>
  </w:num>
  <w:num w:numId="13">
    <w:abstractNumId w:val="15"/>
  </w:num>
  <w:num w:numId="14">
    <w:abstractNumId w:val="25"/>
  </w:num>
  <w:num w:numId="15">
    <w:abstractNumId w:val="5"/>
  </w:num>
  <w:num w:numId="16">
    <w:abstractNumId w:val="26"/>
  </w:num>
  <w:num w:numId="17">
    <w:abstractNumId w:val="36"/>
  </w:num>
  <w:num w:numId="18">
    <w:abstractNumId w:val="9"/>
  </w:num>
  <w:num w:numId="19">
    <w:abstractNumId w:val="27"/>
  </w:num>
  <w:num w:numId="20">
    <w:abstractNumId w:val="20"/>
  </w:num>
  <w:num w:numId="21">
    <w:abstractNumId w:val="28"/>
  </w:num>
  <w:num w:numId="22">
    <w:abstractNumId w:val="8"/>
  </w:num>
  <w:num w:numId="23">
    <w:abstractNumId w:val="23"/>
  </w:num>
  <w:num w:numId="24">
    <w:abstractNumId w:val="10"/>
  </w:num>
  <w:num w:numId="25">
    <w:abstractNumId w:val="35"/>
  </w:num>
  <w:num w:numId="26">
    <w:abstractNumId w:val="32"/>
  </w:num>
  <w:num w:numId="27">
    <w:abstractNumId w:val="35"/>
  </w:num>
  <w:num w:numId="28">
    <w:abstractNumId w:val="35"/>
  </w:num>
  <w:num w:numId="29">
    <w:abstractNumId w:val="11"/>
  </w:num>
  <w:num w:numId="30">
    <w:abstractNumId w:val="0"/>
  </w:num>
  <w:num w:numId="31">
    <w:abstractNumId w:val="19"/>
  </w:num>
  <w:num w:numId="32">
    <w:abstractNumId w:val="17"/>
  </w:num>
  <w:num w:numId="33">
    <w:abstractNumId w:val="35"/>
  </w:num>
  <w:num w:numId="34">
    <w:abstractNumId w:val="35"/>
  </w:num>
  <w:num w:numId="35">
    <w:abstractNumId w:val="1"/>
  </w:num>
  <w:num w:numId="36">
    <w:abstractNumId w:val="3"/>
  </w:num>
  <w:num w:numId="37">
    <w:abstractNumId w:val="2"/>
  </w:num>
  <w:num w:numId="38">
    <w:abstractNumId w:val="6"/>
  </w:num>
  <w:num w:numId="39">
    <w:abstractNumId w:val="31"/>
  </w:num>
  <w:num w:numId="40">
    <w:abstractNumId w:val="4"/>
  </w:num>
  <w:num w:numId="4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AE"/>
    <w:rsid w:val="00001327"/>
    <w:rsid w:val="000021A7"/>
    <w:rsid w:val="00006891"/>
    <w:rsid w:val="00014DE0"/>
    <w:rsid w:val="00016193"/>
    <w:rsid w:val="00016AA2"/>
    <w:rsid w:val="00024AE1"/>
    <w:rsid w:val="000314AD"/>
    <w:rsid w:val="00036D80"/>
    <w:rsid w:val="000404B3"/>
    <w:rsid w:val="0004120E"/>
    <w:rsid w:val="00050688"/>
    <w:rsid w:val="000532F0"/>
    <w:rsid w:val="00054BF0"/>
    <w:rsid w:val="00054E7F"/>
    <w:rsid w:val="00061835"/>
    <w:rsid w:val="000635ED"/>
    <w:rsid w:val="00064DAF"/>
    <w:rsid w:val="000818AE"/>
    <w:rsid w:val="0008320D"/>
    <w:rsid w:val="000855AE"/>
    <w:rsid w:val="000919CE"/>
    <w:rsid w:val="00093C21"/>
    <w:rsid w:val="0009436A"/>
    <w:rsid w:val="0009589F"/>
    <w:rsid w:val="00095E40"/>
    <w:rsid w:val="000B1872"/>
    <w:rsid w:val="000B7B73"/>
    <w:rsid w:val="000C094B"/>
    <w:rsid w:val="000C33DA"/>
    <w:rsid w:val="000D2BA3"/>
    <w:rsid w:val="000D3078"/>
    <w:rsid w:val="000D4DAC"/>
    <w:rsid w:val="000E2C14"/>
    <w:rsid w:val="000E3EE4"/>
    <w:rsid w:val="000F01A9"/>
    <w:rsid w:val="000F34BB"/>
    <w:rsid w:val="0011123F"/>
    <w:rsid w:val="00113773"/>
    <w:rsid w:val="00117BAB"/>
    <w:rsid w:val="00123310"/>
    <w:rsid w:val="001310CC"/>
    <w:rsid w:val="00132EB4"/>
    <w:rsid w:val="0013326E"/>
    <w:rsid w:val="00135674"/>
    <w:rsid w:val="00135816"/>
    <w:rsid w:val="00145ABD"/>
    <w:rsid w:val="00153FBC"/>
    <w:rsid w:val="00177710"/>
    <w:rsid w:val="00180E4A"/>
    <w:rsid w:val="00185107"/>
    <w:rsid w:val="00186F56"/>
    <w:rsid w:val="001875EF"/>
    <w:rsid w:val="00191F7C"/>
    <w:rsid w:val="001946D0"/>
    <w:rsid w:val="001A5E57"/>
    <w:rsid w:val="001B17C9"/>
    <w:rsid w:val="001B243D"/>
    <w:rsid w:val="001B3D7B"/>
    <w:rsid w:val="001C056B"/>
    <w:rsid w:val="001E086B"/>
    <w:rsid w:val="001E4EBD"/>
    <w:rsid w:val="001F7E99"/>
    <w:rsid w:val="001F7EFA"/>
    <w:rsid w:val="00200C5B"/>
    <w:rsid w:val="002016BF"/>
    <w:rsid w:val="0020460F"/>
    <w:rsid w:val="00206F8E"/>
    <w:rsid w:val="002130D2"/>
    <w:rsid w:val="00215BFE"/>
    <w:rsid w:val="00216D6C"/>
    <w:rsid w:val="002239B2"/>
    <w:rsid w:val="002253BD"/>
    <w:rsid w:val="00226748"/>
    <w:rsid w:val="00226EA8"/>
    <w:rsid w:val="0023125F"/>
    <w:rsid w:val="00231A0B"/>
    <w:rsid w:val="00235C02"/>
    <w:rsid w:val="002374E8"/>
    <w:rsid w:val="0024509F"/>
    <w:rsid w:val="00255043"/>
    <w:rsid w:val="00257B87"/>
    <w:rsid w:val="002673AD"/>
    <w:rsid w:val="00273529"/>
    <w:rsid w:val="00273D9E"/>
    <w:rsid w:val="002746B3"/>
    <w:rsid w:val="002778EB"/>
    <w:rsid w:val="0028171C"/>
    <w:rsid w:val="002877EE"/>
    <w:rsid w:val="0029000E"/>
    <w:rsid w:val="002911FB"/>
    <w:rsid w:val="002932C1"/>
    <w:rsid w:val="002939A6"/>
    <w:rsid w:val="0029449A"/>
    <w:rsid w:val="002B3557"/>
    <w:rsid w:val="002B4EA0"/>
    <w:rsid w:val="002B6FFB"/>
    <w:rsid w:val="002C2365"/>
    <w:rsid w:val="002C60A7"/>
    <w:rsid w:val="002C7C9A"/>
    <w:rsid w:val="002D1019"/>
    <w:rsid w:val="002D2CCB"/>
    <w:rsid w:val="002D46E1"/>
    <w:rsid w:val="002E0664"/>
    <w:rsid w:val="002E06F0"/>
    <w:rsid w:val="003032C7"/>
    <w:rsid w:val="003136B5"/>
    <w:rsid w:val="00315B1A"/>
    <w:rsid w:val="00317DBA"/>
    <w:rsid w:val="0032150A"/>
    <w:rsid w:val="0033568D"/>
    <w:rsid w:val="00335C83"/>
    <w:rsid w:val="003401D5"/>
    <w:rsid w:val="003429DF"/>
    <w:rsid w:val="00353A33"/>
    <w:rsid w:val="00354CCC"/>
    <w:rsid w:val="0036127B"/>
    <w:rsid w:val="00363102"/>
    <w:rsid w:val="00367E19"/>
    <w:rsid w:val="003730F7"/>
    <w:rsid w:val="00374B67"/>
    <w:rsid w:val="00382545"/>
    <w:rsid w:val="00387568"/>
    <w:rsid w:val="00392AB1"/>
    <w:rsid w:val="003A43DE"/>
    <w:rsid w:val="003A4803"/>
    <w:rsid w:val="003A5B1D"/>
    <w:rsid w:val="003B1B79"/>
    <w:rsid w:val="003B72AC"/>
    <w:rsid w:val="003C2B96"/>
    <w:rsid w:val="003D06B3"/>
    <w:rsid w:val="003D07DB"/>
    <w:rsid w:val="003D39F1"/>
    <w:rsid w:val="003D3C69"/>
    <w:rsid w:val="003D695A"/>
    <w:rsid w:val="003E2528"/>
    <w:rsid w:val="003E6E19"/>
    <w:rsid w:val="003F18D4"/>
    <w:rsid w:val="003F224A"/>
    <w:rsid w:val="003F2B0E"/>
    <w:rsid w:val="00406478"/>
    <w:rsid w:val="00407823"/>
    <w:rsid w:val="00414869"/>
    <w:rsid w:val="004210C7"/>
    <w:rsid w:val="00433127"/>
    <w:rsid w:val="00435041"/>
    <w:rsid w:val="00443E1F"/>
    <w:rsid w:val="004510A0"/>
    <w:rsid w:val="0045164E"/>
    <w:rsid w:val="0046139E"/>
    <w:rsid w:val="004662C5"/>
    <w:rsid w:val="0046763F"/>
    <w:rsid w:val="0047555F"/>
    <w:rsid w:val="004820B1"/>
    <w:rsid w:val="0048501D"/>
    <w:rsid w:val="0049017F"/>
    <w:rsid w:val="0049538E"/>
    <w:rsid w:val="004A1822"/>
    <w:rsid w:val="004A4F29"/>
    <w:rsid w:val="004A72AF"/>
    <w:rsid w:val="004A77D6"/>
    <w:rsid w:val="004B3677"/>
    <w:rsid w:val="004B5167"/>
    <w:rsid w:val="004D4075"/>
    <w:rsid w:val="004E64A4"/>
    <w:rsid w:val="004E6DF7"/>
    <w:rsid w:val="004F4D10"/>
    <w:rsid w:val="004F57ED"/>
    <w:rsid w:val="004F7A1C"/>
    <w:rsid w:val="005000BA"/>
    <w:rsid w:val="00512BCD"/>
    <w:rsid w:val="00514532"/>
    <w:rsid w:val="00515B87"/>
    <w:rsid w:val="00523EDE"/>
    <w:rsid w:val="00524E4D"/>
    <w:rsid w:val="00526C5B"/>
    <w:rsid w:val="00530BE0"/>
    <w:rsid w:val="00531DDC"/>
    <w:rsid w:val="00547CC9"/>
    <w:rsid w:val="00551179"/>
    <w:rsid w:val="00551B2E"/>
    <w:rsid w:val="0055547E"/>
    <w:rsid w:val="0056214F"/>
    <w:rsid w:val="0056399E"/>
    <w:rsid w:val="00565B72"/>
    <w:rsid w:val="00565DEC"/>
    <w:rsid w:val="0056763D"/>
    <w:rsid w:val="005704ED"/>
    <w:rsid w:val="00570F16"/>
    <w:rsid w:val="00576DDD"/>
    <w:rsid w:val="00580E12"/>
    <w:rsid w:val="00595D7E"/>
    <w:rsid w:val="005A256E"/>
    <w:rsid w:val="005B29D2"/>
    <w:rsid w:val="005C5973"/>
    <w:rsid w:val="005D5CDF"/>
    <w:rsid w:val="005D6382"/>
    <w:rsid w:val="005E4E74"/>
    <w:rsid w:val="005F4E8D"/>
    <w:rsid w:val="00607C48"/>
    <w:rsid w:val="00612352"/>
    <w:rsid w:val="006141F1"/>
    <w:rsid w:val="00614599"/>
    <w:rsid w:val="00620770"/>
    <w:rsid w:val="00622938"/>
    <w:rsid w:val="00623077"/>
    <w:rsid w:val="0062614B"/>
    <w:rsid w:val="00630C31"/>
    <w:rsid w:val="00631AFA"/>
    <w:rsid w:val="006334EC"/>
    <w:rsid w:val="00633586"/>
    <w:rsid w:val="00635E18"/>
    <w:rsid w:val="00637079"/>
    <w:rsid w:val="00641A90"/>
    <w:rsid w:val="00642B42"/>
    <w:rsid w:val="00644B84"/>
    <w:rsid w:val="00644DBB"/>
    <w:rsid w:val="00646652"/>
    <w:rsid w:val="00650B25"/>
    <w:rsid w:val="006536C6"/>
    <w:rsid w:val="00655795"/>
    <w:rsid w:val="00660F27"/>
    <w:rsid w:val="006623D6"/>
    <w:rsid w:val="006644E8"/>
    <w:rsid w:val="006678B5"/>
    <w:rsid w:val="006741DF"/>
    <w:rsid w:val="00674231"/>
    <w:rsid w:val="006754BB"/>
    <w:rsid w:val="00675B47"/>
    <w:rsid w:val="0068012D"/>
    <w:rsid w:val="006875CE"/>
    <w:rsid w:val="00687D42"/>
    <w:rsid w:val="0069347B"/>
    <w:rsid w:val="00695333"/>
    <w:rsid w:val="00697DB6"/>
    <w:rsid w:val="006A38E8"/>
    <w:rsid w:val="006A7298"/>
    <w:rsid w:val="006B6070"/>
    <w:rsid w:val="006C3425"/>
    <w:rsid w:val="006C583A"/>
    <w:rsid w:val="006D4F88"/>
    <w:rsid w:val="006D5B5B"/>
    <w:rsid w:val="006E1996"/>
    <w:rsid w:val="006E1E4A"/>
    <w:rsid w:val="006E210B"/>
    <w:rsid w:val="006F1944"/>
    <w:rsid w:val="006F35FB"/>
    <w:rsid w:val="006F66E3"/>
    <w:rsid w:val="00701897"/>
    <w:rsid w:val="00713E21"/>
    <w:rsid w:val="00717FE1"/>
    <w:rsid w:val="0072326B"/>
    <w:rsid w:val="00724650"/>
    <w:rsid w:val="00726C28"/>
    <w:rsid w:val="00726D07"/>
    <w:rsid w:val="00732073"/>
    <w:rsid w:val="0074275A"/>
    <w:rsid w:val="00753B2A"/>
    <w:rsid w:val="007552F4"/>
    <w:rsid w:val="007563AF"/>
    <w:rsid w:val="00761803"/>
    <w:rsid w:val="00765049"/>
    <w:rsid w:val="00765734"/>
    <w:rsid w:val="00766328"/>
    <w:rsid w:val="00767570"/>
    <w:rsid w:val="00770189"/>
    <w:rsid w:val="0077178D"/>
    <w:rsid w:val="007755CF"/>
    <w:rsid w:val="007775C6"/>
    <w:rsid w:val="00796C8D"/>
    <w:rsid w:val="007A06DC"/>
    <w:rsid w:val="007A2067"/>
    <w:rsid w:val="007B5FBD"/>
    <w:rsid w:val="007B6F78"/>
    <w:rsid w:val="007D018D"/>
    <w:rsid w:val="007D0C92"/>
    <w:rsid w:val="007D494E"/>
    <w:rsid w:val="007D7DC4"/>
    <w:rsid w:val="007E1F69"/>
    <w:rsid w:val="007E6A0D"/>
    <w:rsid w:val="007E77FB"/>
    <w:rsid w:val="007F433A"/>
    <w:rsid w:val="007F5533"/>
    <w:rsid w:val="007F634F"/>
    <w:rsid w:val="007F663C"/>
    <w:rsid w:val="007F7517"/>
    <w:rsid w:val="007F7FBA"/>
    <w:rsid w:val="008049DE"/>
    <w:rsid w:val="00807A89"/>
    <w:rsid w:val="00812773"/>
    <w:rsid w:val="00812E1F"/>
    <w:rsid w:val="008140F3"/>
    <w:rsid w:val="00815FE3"/>
    <w:rsid w:val="00816DD5"/>
    <w:rsid w:val="008279E1"/>
    <w:rsid w:val="00827D68"/>
    <w:rsid w:val="0083481F"/>
    <w:rsid w:val="00843A60"/>
    <w:rsid w:val="00845486"/>
    <w:rsid w:val="0084742B"/>
    <w:rsid w:val="00854797"/>
    <w:rsid w:val="008639B9"/>
    <w:rsid w:val="00866856"/>
    <w:rsid w:val="008816F2"/>
    <w:rsid w:val="00881761"/>
    <w:rsid w:val="00892D85"/>
    <w:rsid w:val="008A0F00"/>
    <w:rsid w:val="008A38FC"/>
    <w:rsid w:val="008A390D"/>
    <w:rsid w:val="008B5304"/>
    <w:rsid w:val="008B7F06"/>
    <w:rsid w:val="008C5FCC"/>
    <w:rsid w:val="008D2EF2"/>
    <w:rsid w:val="008D4893"/>
    <w:rsid w:val="008D55B8"/>
    <w:rsid w:val="008E52FF"/>
    <w:rsid w:val="008F387D"/>
    <w:rsid w:val="008F4610"/>
    <w:rsid w:val="00901EC9"/>
    <w:rsid w:val="00904C0F"/>
    <w:rsid w:val="00910E86"/>
    <w:rsid w:val="00910ED8"/>
    <w:rsid w:val="00911C58"/>
    <w:rsid w:val="00921B36"/>
    <w:rsid w:val="00927732"/>
    <w:rsid w:val="00927FE4"/>
    <w:rsid w:val="00934B78"/>
    <w:rsid w:val="00937FB0"/>
    <w:rsid w:val="00955DF4"/>
    <w:rsid w:val="00963D2B"/>
    <w:rsid w:val="009718FD"/>
    <w:rsid w:val="009735C9"/>
    <w:rsid w:val="00975225"/>
    <w:rsid w:val="00981B6F"/>
    <w:rsid w:val="00987129"/>
    <w:rsid w:val="00997F10"/>
    <w:rsid w:val="009A11C0"/>
    <w:rsid w:val="009B7137"/>
    <w:rsid w:val="009C0F1F"/>
    <w:rsid w:val="009C35F4"/>
    <w:rsid w:val="009D1D7F"/>
    <w:rsid w:val="009D5872"/>
    <w:rsid w:val="009D62EF"/>
    <w:rsid w:val="009D76EC"/>
    <w:rsid w:val="009E465A"/>
    <w:rsid w:val="009F188B"/>
    <w:rsid w:val="009F1988"/>
    <w:rsid w:val="009F27AD"/>
    <w:rsid w:val="009F2FD4"/>
    <w:rsid w:val="009F55B2"/>
    <w:rsid w:val="00A015AF"/>
    <w:rsid w:val="00A031D8"/>
    <w:rsid w:val="00A064B7"/>
    <w:rsid w:val="00A11CA8"/>
    <w:rsid w:val="00A159AD"/>
    <w:rsid w:val="00A15F76"/>
    <w:rsid w:val="00A16F39"/>
    <w:rsid w:val="00A22CAE"/>
    <w:rsid w:val="00A26A5D"/>
    <w:rsid w:val="00A33E43"/>
    <w:rsid w:val="00A41B5B"/>
    <w:rsid w:val="00A420ED"/>
    <w:rsid w:val="00A426C8"/>
    <w:rsid w:val="00A456C7"/>
    <w:rsid w:val="00A5083F"/>
    <w:rsid w:val="00A5241D"/>
    <w:rsid w:val="00A543DB"/>
    <w:rsid w:val="00A6530D"/>
    <w:rsid w:val="00A65F97"/>
    <w:rsid w:val="00A70521"/>
    <w:rsid w:val="00A708CD"/>
    <w:rsid w:val="00A70B67"/>
    <w:rsid w:val="00A76A16"/>
    <w:rsid w:val="00A83730"/>
    <w:rsid w:val="00A85DF6"/>
    <w:rsid w:val="00A86789"/>
    <w:rsid w:val="00A92DA7"/>
    <w:rsid w:val="00AB3D8E"/>
    <w:rsid w:val="00AC079B"/>
    <w:rsid w:val="00AC612D"/>
    <w:rsid w:val="00AD2452"/>
    <w:rsid w:val="00AD26E6"/>
    <w:rsid w:val="00AD538F"/>
    <w:rsid w:val="00AD5C6F"/>
    <w:rsid w:val="00AD77EC"/>
    <w:rsid w:val="00AE1857"/>
    <w:rsid w:val="00AE4A43"/>
    <w:rsid w:val="00AF06B7"/>
    <w:rsid w:val="00AF1A4C"/>
    <w:rsid w:val="00AF5B90"/>
    <w:rsid w:val="00B03F03"/>
    <w:rsid w:val="00B04079"/>
    <w:rsid w:val="00B16043"/>
    <w:rsid w:val="00B20D95"/>
    <w:rsid w:val="00B2709E"/>
    <w:rsid w:val="00B3528D"/>
    <w:rsid w:val="00B44921"/>
    <w:rsid w:val="00B554DD"/>
    <w:rsid w:val="00B601EB"/>
    <w:rsid w:val="00B62E54"/>
    <w:rsid w:val="00B64EA1"/>
    <w:rsid w:val="00B65F27"/>
    <w:rsid w:val="00B70A79"/>
    <w:rsid w:val="00B849FE"/>
    <w:rsid w:val="00B91F35"/>
    <w:rsid w:val="00B92A4D"/>
    <w:rsid w:val="00B94173"/>
    <w:rsid w:val="00B9429A"/>
    <w:rsid w:val="00BA3B2A"/>
    <w:rsid w:val="00BB0C85"/>
    <w:rsid w:val="00BB4752"/>
    <w:rsid w:val="00BB6C93"/>
    <w:rsid w:val="00BC3345"/>
    <w:rsid w:val="00BC3628"/>
    <w:rsid w:val="00BC4CCC"/>
    <w:rsid w:val="00BC6C74"/>
    <w:rsid w:val="00BD2B1F"/>
    <w:rsid w:val="00BD4D81"/>
    <w:rsid w:val="00BE19B7"/>
    <w:rsid w:val="00BE31C1"/>
    <w:rsid w:val="00BE3893"/>
    <w:rsid w:val="00BE672D"/>
    <w:rsid w:val="00BF7484"/>
    <w:rsid w:val="00C00ACF"/>
    <w:rsid w:val="00C01CFC"/>
    <w:rsid w:val="00C05A71"/>
    <w:rsid w:val="00C1216D"/>
    <w:rsid w:val="00C256DE"/>
    <w:rsid w:val="00C26D01"/>
    <w:rsid w:val="00C32871"/>
    <w:rsid w:val="00C32952"/>
    <w:rsid w:val="00C40734"/>
    <w:rsid w:val="00C513AA"/>
    <w:rsid w:val="00C5578C"/>
    <w:rsid w:val="00C65657"/>
    <w:rsid w:val="00C67816"/>
    <w:rsid w:val="00C700D7"/>
    <w:rsid w:val="00C71533"/>
    <w:rsid w:val="00C83DBF"/>
    <w:rsid w:val="00C855ED"/>
    <w:rsid w:val="00C87B84"/>
    <w:rsid w:val="00C94597"/>
    <w:rsid w:val="00C94D46"/>
    <w:rsid w:val="00CA007F"/>
    <w:rsid w:val="00CA33CC"/>
    <w:rsid w:val="00CB6C3C"/>
    <w:rsid w:val="00CB7FDB"/>
    <w:rsid w:val="00CC35D9"/>
    <w:rsid w:val="00CD0858"/>
    <w:rsid w:val="00CD5FFD"/>
    <w:rsid w:val="00CE0D5A"/>
    <w:rsid w:val="00CF145E"/>
    <w:rsid w:val="00CF6156"/>
    <w:rsid w:val="00CF7675"/>
    <w:rsid w:val="00D1060B"/>
    <w:rsid w:val="00D10F81"/>
    <w:rsid w:val="00D11151"/>
    <w:rsid w:val="00D21F3F"/>
    <w:rsid w:val="00D22372"/>
    <w:rsid w:val="00D233F4"/>
    <w:rsid w:val="00D31428"/>
    <w:rsid w:val="00D35488"/>
    <w:rsid w:val="00D40BC9"/>
    <w:rsid w:val="00D41992"/>
    <w:rsid w:val="00D430EE"/>
    <w:rsid w:val="00D44050"/>
    <w:rsid w:val="00D44768"/>
    <w:rsid w:val="00D51CBF"/>
    <w:rsid w:val="00D5776E"/>
    <w:rsid w:val="00D645B5"/>
    <w:rsid w:val="00D72EE8"/>
    <w:rsid w:val="00D849D1"/>
    <w:rsid w:val="00D87180"/>
    <w:rsid w:val="00D911B3"/>
    <w:rsid w:val="00D95295"/>
    <w:rsid w:val="00DA0332"/>
    <w:rsid w:val="00DA433F"/>
    <w:rsid w:val="00DA6D42"/>
    <w:rsid w:val="00DA7D1E"/>
    <w:rsid w:val="00DB37CB"/>
    <w:rsid w:val="00DB5844"/>
    <w:rsid w:val="00DC0771"/>
    <w:rsid w:val="00DC16B0"/>
    <w:rsid w:val="00DC2EBF"/>
    <w:rsid w:val="00DC3DC3"/>
    <w:rsid w:val="00DC4281"/>
    <w:rsid w:val="00DD47AB"/>
    <w:rsid w:val="00DE2BE5"/>
    <w:rsid w:val="00DE34CF"/>
    <w:rsid w:val="00DE430B"/>
    <w:rsid w:val="00DE4E6A"/>
    <w:rsid w:val="00DF753B"/>
    <w:rsid w:val="00E0060C"/>
    <w:rsid w:val="00E019B6"/>
    <w:rsid w:val="00E15C56"/>
    <w:rsid w:val="00E2789E"/>
    <w:rsid w:val="00E30111"/>
    <w:rsid w:val="00E3307A"/>
    <w:rsid w:val="00E35CC5"/>
    <w:rsid w:val="00E368D2"/>
    <w:rsid w:val="00E4121A"/>
    <w:rsid w:val="00E4186D"/>
    <w:rsid w:val="00E54D5A"/>
    <w:rsid w:val="00E572A7"/>
    <w:rsid w:val="00E57E15"/>
    <w:rsid w:val="00E57FA1"/>
    <w:rsid w:val="00E6173D"/>
    <w:rsid w:val="00E6195D"/>
    <w:rsid w:val="00E630B1"/>
    <w:rsid w:val="00E661E6"/>
    <w:rsid w:val="00E717B0"/>
    <w:rsid w:val="00E80FE9"/>
    <w:rsid w:val="00E853CB"/>
    <w:rsid w:val="00E90A1E"/>
    <w:rsid w:val="00E9325C"/>
    <w:rsid w:val="00E93F9F"/>
    <w:rsid w:val="00E94A6A"/>
    <w:rsid w:val="00EA4B8C"/>
    <w:rsid w:val="00EA4C12"/>
    <w:rsid w:val="00EA53F7"/>
    <w:rsid w:val="00EA5EC7"/>
    <w:rsid w:val="00EB12CD"/>
    <w:rsid w:val="00EB1544"/>
    <w:rsid w:val="00EB305C"/>
    <w:rsid w:val="00EE0103"/>
    <w:rsid w:val="00EE2F94"/>
    <w:rsid w:val="00EF761C"/>
    <w:rsid w:val="00F00399"/>
    <w:rsid w:val="00F01F44"/>
    <w:rsid w:val="00F03E19"/>
    <w:rsid w:val="00F116BF"/>
    <w:rsid w:val="00F1248E"/>
    <w:rsid w:val="00F21209"/>
    <w:rsid w:val="00F2141E"/>
    <w:rsid w:val="00F33BDE"/>
    <w:rsid w:val="00F33EEF"/>
    <w:rsid w:val="00F349D8"/>
    <w:rsid w:val="00F408C3"/>
    <w:rsid w:val="00F44369"/>
    <w:rsid w:val="00F44ABC"/>
    <w:rsid w:val="00F61B01"/>
    <w:rsid w:val="00F62324"/>
    <w:rsid w:val="00F665D4"/>
    <w:rsid w:val="00F71305"/>
    <w:rsid w:val="00F73590"/>
    <w:rsid w:val="00F760F8"/>
    <w:rsid w:val="00F76D40"/>
    <w:rsid w:val="00F910EC"/>
    <w:rsid w:val="00F9548E"/>
    <w:rsid w:val="00F96DF0"/>
    <w:rsid w:val="00FA18C1"/>
    <w:rsid w:val="00FA4545"/>
    <w:rsid w:val="00FA5014"/>
    <w:rsid w:val="00FA7CAE"/>
    <w:rsid w:val="00FB0733"/>
    <w:rsid w:val="00FC1224"/>
    <w:rsid w:val="00FC19B0"/>
    <w:rsid w:val="00FC286A"/>
    <w:rsid w:val="00FC3512"/>
    <w:rsid w:val="00FC4A4C"/>
    <w:rsid w:val="00FC6417"/>
    <w:rsid w:val="00FD04EF"/>
    <w:rsid w:val="00FD20E2"/>
    <w:rsid w:val="00FD37AC"/>
    <w:rsid w:val="00FE2BA9"/>
    <w:rsid w:val="00FE3267"/>
    <w:rsid w:val="00FE4469"/>
    <w:rsid w:val="00FE49EE"/>
    <w:rsid w:val="00FF4B89"/>
    <w:rsid w:val="00FF5F45"/>
    <w:rsid w:val="00FF6440"/>
    <w:rsid w:val="00FF6626"/>
    <w:rsid w:val="00FF6636"/>
    <w:rsid w:val="00FF7662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0E87"/>
  <w15:docId w15:val="{48ACCC59-F635-40FE-B1A6-23085C2D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44"/>
    <w:pPr>
      <w:spacing w:after="0" w:line="360" w:lineRule="auto"/>
      <w:jc w:val="both"/>
    </w:pPr>
    <w:rPr>
      <w:rFonts w:ascii="Lucida Sans" w:eastAsia="Times New Roman" w:hAnsi="Lucida Sans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B1544"/>
    <w:pPr>
      <w:keepNext/>
      <w:numPr>
        <w:ilvl w:val="1"/>
        <w:numId w:val="34"/>
      </w:numPr>
      <w:spacing w:before="240" w:after="60"/>
      <w:outlineLvl w:val="0"/>
    </w:pPr>
    <w:rPr>
      <w:rFonts w:cs="Arial"/>
      <w:b/>
      <w:bCs/>
      <w:kern w:val="32"/>
      <w:sz w:val="34"/>
      <w:szCs w:val="32"/>
    </w:rPr>
  </w:style>
  <w:style w:type="paragraph" w:styleId="Ttulo2">
    <w:name w:val="heading 2"/>
    <w:basedOn w:val="Normal"/>
    <w:next w:val="Normal"/>
    <w:link w:val="Ttulo2Char"/>
    <w:qFormat/>
    <w:rsid w:val="00EB1544"/>
    <w:pPr>
      <w:keepNext/>
      <w:numPr>
        <w:ilvl w:val="2"/>
        <w:numId w:val="34"/>
      </w:numPr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Ttulo3">
    <w:name w:val="heading 3"/>
    <w:basedOn w:val="Normal"/>
    <w:next w:val="Normal"/>
    <w:link w:val="Ttulo3Char"/>
    <w:qFormat/>
    <w:rsid w:val="00EB1544"/>
    <w:pPr>
      <w:keepNext/>
      <w:numPr>
        <w:ilvl w:val="3"/>
        <w:numId w:val="3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6E1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6E1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6E1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6E1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6E1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6E1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6E19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6E1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customStyle="1" w:styleId="NmerodeCaptulo">
    <w:name w:val="Número de Capítulo"/>
    <w:basedOn w:val="Normal"/>
    <w:next w:val="Normal"/>
    <w:qFormat/>
    <w:rsid w:val="003E6E19"/>
    <w:pPr>
      <w:jc w:val="right"/>
    </w:pPr>
    <w:rPr>
      <w:sz w:val="200"/>
    </w:rPr>
  </w:style>
  <w:style w:type="paragraph" w:customStyle="1" w:styleId="TpicosdoCaptulo">
    <w:name w:val="Tópicos do Capítulo"/>
    <w:basedOn w:val="Normal"/>
    <w:qFormat/>
    <w:rsid w:val="003E6E19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rsid w:val="003E6E19"/>
    <w:rPr>
      <w:rFonts w:ascii="Lucida Sans" w:eastAsia="Times New Roman" w:hAnsi="Lucida Sans" w:cs="Arial"/>
      <w:b/>
      <w:bCs/>
      <w:kern w:val="32"/>
      <w:sz w:val="3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E6E19"/>
    <w:rPr>
      <w:rFonts w:ascii="Lucida Sans" w:eastAsia="Times New Roman" w:hAnsi="Lucida Sans" w:cs="Arial"/>
      <w:b/>
      <w:bCs/>
      <w:iCs/>
      <w:sz w:val="30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E6E19"/>
    <w:rPr>
      <w:rFonts w:ascii="Lucida Sans" w:eastAsia="Times New Roman" w:hAnsi="Lucida Sans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E6E19"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6E1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6E1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6E1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6E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6E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gls">
    <w:name w:val="Inglês"/>
    <w:basedOn w:val="Fontepargpadro"/>
    <w:uiPriority w:val="1"/>
    <w:qFormat/>
    <w:rsid w:val="003E6E19"/>
    <w:rPr>
      <w:i/>
      <w:lang w:val="en-US"/>
    </w:rPr>
  </w:style>
  <w:style w:type="character" w:styleId="Forte">
    <w:name w:val="Strong"/>
    <w:basedOn w:val="Fontepargpadro"/>
    <w:uiPriority w:val="22"/>
    <w:qFormat/>
    <w:rsid w:val="003E6E19"/>
    <w:rPr>
      <w:b/>
      <w:bCs/>
    </w:rPr>
  </w:style>
  <w:style w:type="paragraph" w:styleId="PargrafodaLista">
    <w:name w:val="List Paragraph"/>
    <w:basedOn w:val="Normal"/>
    <w:uiPriority w:val="34"/>
    <w:qFormat/>
    <w:rsid w:val="003E6E19"/>
    <w:pPr>
      <w:ind w:left="851"/>
    </w:pPr>
  </w:style>
  <w:style w:type="paragraph" w:customStyle="1" w:styleId="Notas">
    <w:name w:val="Notas"/>
    <w:basedOn w:val="Normal"/>
    <w:qFormat/>
    <w:rsid w:val="00EB154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table" w:styleId="Tabelacomgrade">
    <w:name w:val="Table Grid"/>
    <w:basedOn w:val="Tabelanormal"/>
    <w:uiPriority w:val="39"/>
    <w:rsid w:val="003B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C01C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1CFC"/>
    <w:rPr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qFormat/>
    <w:rsid w:val="00C01CFC"/>
    <w:rPr>
      <w:i/>
      <w:iCs/>
    </w:rPr>
  </w:style>
  <w:style w:type="paragraph" w:styleId="SemEspaamento">
    <w:name w:val="No Spacing"/>
    <w:uiPriority w:val="1"/>
    <w:qFormat/>
    <w:rsid w:val="004662C5"/>
    <w:pPr>
      <w:spacing w:after="0" w:line="240" w:lineRule="auto"/>
      <w:jc w:val="both"/>
    </w:pPr>
    <w:rPr>
      <w:sz w:val="24"/>
    </w:rPr>
  </w:style>
  <w:style w:type="character" w:styleId="nfaseSutil">
    <w:name w:val="Subtle Emphasis"/>
    <w:basedOn w:val="Fontepargpadro"/>
    <w:uiPriority w:val="19"/>
    <w:qFormat/>
    <w:rsid w:val="00F9548E"/>
    <w:rPr>
      <w:i/>
      <w:iCs/>
      <w:color w:val="404040" w:themeColor="text1" w:themeTint="BF"/>
    </w:rPr>
  </w:style>
  <w:style w:type="paragraph" w:customStyle="1" w:styleId="CdigosSintaxes">
    <w:name w:val="Códigos/Sintaxes"/>
    <w:basedOn w:val="Normal"/>
    <w:qFormat/>
    <w:rsid w:val="00EB1544"/>
    <w:pPr>
      <w:shd w:val="pct25" w:color="auto" w:fill="auto"/>
      <w:spacing w:line="240" w:lineRule="auto"/>
    </w:pPr>
    <w:rPr>
      <w:rFonts w:ascii="Courier New" w:hAnsi="Courier New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6E19"/>
    <w:pPr>
      <w:keepNext/>
      <w:keepLines/>
      <w:numPr>
        <w:ilvl w:val="1"/>
      </w:numPr>
      <w:spacing w:after="16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3E6E19"/>
    <w:rPr>
      <w:rFonts w:eastAsiaTheme="minorEastAsia"/>
      <w:b/>
      <w:color w:val="5A5A5A" w:themeColor="text1" w:themeTint="A5"/>
      <w:spacing w:val="15"/>
      <w:sz w:val="36"/>
    </w:rPr>
  </w:style>
  <w:style w:type="paragraph" w:customStyle="1" w:styleId="Seo">
    <w:name w:val="Seção"/>
    <w:basedOn w:val="Normal"/>
    <w:next w:val="Normal"/>
    <w:qFormat/>
    <w:rsid w:val="003E6E19"/>
    <w:pPr>
      <w:keepNext/>
      <w:keepLines/>
      <w:spacing w:before="360"/>
      <w:jc w:val="left"/>
    </w:pPr>
    <w:rPr>
      <w:b/>
    </w:rPr>
  </w:style>
  <w:style w:type="paragraph" w:customStyle="1" w:styleId="Alternativas">
    <w:name w:val="Alternativas"/>
    <w:basedOn w:val="Normal"/>
    <w:qFormat/>
    <w:rsid w:val="00EB1544"/>
    <w:pPr>
      <w:ind w:left="284"/>
      <w:jc w:val="left"/>
    </w:pPr>
    <w:rPr>
      <w:rFonts w:cs="Frutiger 45 Light"/>
      <w:szCs w:val="22"/>
      <w:lang w:eastAsia="en-US"/>
    </w:rPr>
  </w:style>
  <w:style w:type="paragraph" w:customStyle="1" w:styleId="CapX">
    <w:name w:val="CapX"/>
    <w:basedOn w:val="Normal"/>
    <w:next w:val="Ttulo1"/>
    <w:link w:val="CapXChar"/>
    <w:qFormat/>
    <w:rsid w:val="00EB1544"/>
    <w:pPr>
      <w:numPr>
        <w:numId w:val="34"/>
      </w:numPr>
      <w:jc w:val="right"/>
    </w:pPr>
    <w:rPr>
      <w:b/>
      <w:sz w:val="40"/>
    </w:rPr>
  </w:style>
  <w:style w:type="character" w:customStyle="1" w:styleId="CapXChar">
    <w:name w:val="CapX Char"/>
    <w:link w:val="CapX"/>
    <w:rsid w:val="00EB1544"/>
    <w:rPr>
      <w:rFonts w:ascii="Lucida Sans" w:eastAsia="Times New Roman" w:hAnsi="Lucida Sans" w:cs="Times New Roman"/>
      <w:b/>
      <w:sz w:val="40"/>
      <w:szCs w:val="24"/>
      <w:lang w:eastAsia="pt-BR"/>
    </w:rPr>
  </w:style>
  <w:style w:type="numbering" w:customStyle="1" w:styleId="Estilo1">
    <w:name w:val="Estilo1"/>
    <w:rsid w:val="00EB1544"/>
    <w:pPr>
      <w:numPr>
        <w:numId w:val="26"/>
      </w:numPr>
    </w:pPr>
  </w:style>
  <w:style w:type="paragraph" w:customStyle="1" w:styleId="Legendas">
    <w:name w:val="Legendas"/>
    <w:basedOn w:val="Ttulo1"/>
    <w:link w:val="LegendasChar"/>
    <w:qFormat/>
    <w:rsid w:val="00EB1544"/>
    <w:pPr>
      <w:numPr>
        <w:ilvl w:val="4"/>
      </w:numPr>
    </w:pPr>
    <w:rPr>
      <w:b w:val="0"/>
      <w:i/>
      <w:sz w:val="18"/>
    </w:rPr>
  </w:style>
  <w:style w:type="character" w:customStyle="1" w:styleId="LegendasChar">
    <w:name w:val="Legendas Char"/>
    <w:link w:val="Legendas"/>
    <w:rsid w:val="00EB1544"/>
    <w:rPr>
      <w:rFonts w:ascii="Lucida Sans" w:eastAsia="Times New Roman" w:hAnsi="Lucida Sans" w:cs="Arial"/>
      <w:bCs/>
      <w:i/>
      <w:kern w:val="32"/>
      <w:sz w:val="18"/>
      <w:szCs w:val="32"/>
      <w:lang w:eastAsia="pt-BR"/>
    </w:rPr>
  </w:style>
  <w:style w:type="numbering" w:customStyle="1" w:styleId="LegendasTeste">
    <w:name w:val="LegendasTeste"/>
    <w:rsid w:val="00EB1544"/>
    <w:pPr>
      <w:numPr>
        <w:numId w:val="29"/>
      </w:numPr>
    </w:pPr>
  </w:style>
  <w:style w:type="paragraph" w:customStyle="1" w:styleId="marc">
    <w:name w:val="marc"/>
    <w:basedOn w:val="Normal"/>
    <w:uiPriority w:val="99"/>
    <w:qFormat/>
    <w:rsid w:val="00EB1544"/>
    <w:pPr>
      <w:numPr>
        <w:numId w:val="30"/>
      </w:numPr>
      <w:tabs>
        <w:tab w:val="left" w:pos="720"/>
      </w:tabs>
    </w:pPr>
  </w:style>
  <w:style w:type="paragraph" w:customStyle="1" w:styleId="marcsub">
    <w:name w:val="marc_sub"/>
    <w:basedOn w:val="Normal"/>
    <w:qFormat/>
    <w:rsid w:val="00EB1544"/>
    <w:pPr>
      <w:numPr>
        <w:numId w:val="31"/>
      </w:numPr>
    </w:pPr>
  </w:style>
  <w:style w:type="paragraph" w:customStyle="1" w:styleId="Notadiag">
    <w:name w:val="Nota_diag"/>
    <w:basedOn w:val="Normal"/>
    <w:qFormat/>
    <w:rsid w:val="00EB1544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  <w:shd w:val="clear" w:color="auto" w:fill="FFFFFF"/>
      <w:spacing w:line="240" w:lineRule="auto"/>
    </w:pPr>
    <w:rPr>
      <w:b/>
      <w:color w:val="0000FF"/>
    </w:rPr>
  </w:style>
  <w:style w:type="paragraph" w:customStyle="1" w:styleId="ov">
    <w:name w:val="ov"/>
    <w:basedOn w:val="Normal"/>
    <w:rsid w:val="00EB1544"/>
    <w:pPr>
      <w:numPr>
        <w:numId w:val="32"/>
      </w:num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</w:pPr>
    <w:rPr>
      <w:szCs w:val="20"/>
    </w:rPr>
  </w:style>
  <w:style w:type="paragraph" w:customStyle="1" w:styleId="Questes">
    <w:name w:val="Questões"/>
    <w:basedOn w:val="Normal"/>
    <w:qFormat/>
    <w:rsid w:val="00EB1544"/>
    <w:pPr>
      <w:ind w:left="284"/>
    </w:pPr>
    <w:rPr>
      <w:rFonts w:cs="Frutiger 45 Light"/>
      <w:b/>
      <w:szCs w:val="22"/>
      <w:lang w:eastAsia="en-US"/>
    </w:rPr>
  </w:style>
  <w:style w:type="paragraph" w:customStyle="1" w:styleId="resposta">
    <w:name w:val="resposta"/>
    <w:basedOn w:val="Alternativas"/>
    <w:qFormat/>
    <w:rsid w:val="00EB1544"/>
    <w:rPr>
      <w:i/>
    </w:rPr>
  </w:style>
  <w:style w:type="paragraph" w:customStyle="1" w:styleId="Secao">
    <w:name w:val="Secao"/>
    <w:basedOn w:val="Normal"/>
    <w:next w:val="Normal"/>
    <w:uiPriority w:val="99"/>
    <w:rsid w:val="00EB1544"/>
    <w:pPr>
      <w:pBdr>
        <w:bottom w:val="single" w:sz="4" w:space="1" w:color="auto"/>
      </w:pBdr>
      <w:spacing w:before="120" w:after="240"/>
      <w:jc w:val="right"/>
    </w:pPr>
    <w:rPr>
      <w:rFonts w:cs="Frutiger 45 Light"/>
      <w:b/>
      <w:bCs/>
      <w:sz w:val="40"/>
      <w:szCs w:val="40"/>
      <w:lang w:val="en-US" w:eastAsia="en-US"/>
    </w:rPr>
  </w:style>
  <w:style w:type="paragraph" w:customStyle="1" w:styleId="TtuloExe">
    <w:name w:val="Título_Exe"/>
    <w:basedOn w:val="Ttulo1"/>
    <w:qFormat/>
    <w:rsid w:val="00EB1544"/>
    <w:pPr>
      <w:numPr>
        <w:ilvl w:val="0"/>
        <w:numId w:val="0"/>
      </w:numPr>
    </w:pPr>
  </w:style>
  <w:style w:type="paragraph" w:styleId="Cabealho">
    <w:name w:val="header"/>
    <w:basedOn w:val="Normal"/>
    <w:link w:val="CabealhoChar"/>
    <w:uiPriority w:val="99"/>
    <w:unhideWhenUsed/>
    <w:rsid w:val="00EB15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1544"/>
    <w:rPr>
      <w:rFonts w:ascii="Lucida Sans" w:eastAsia="Times New Roman" w:hAnsi="Lucida Sans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15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1544"/>
    <w:rPr>
      <w:rFonts w:ascii="Lucida Sans" w:eastAsia="Times New Roman" w:hAnsi="Lucida Sans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0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04ED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35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SkyDrive\Treinamento\TechnoEdition\Modelo%20para%20Cap&#237;tu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ucida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5F3E-A3BE-4848-A3C5-D4A22C5E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Capítulo</Template>
  <TotalTime>7</TotalTime>
  <Pages>7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Carvalho Navarro</dc:creator>
  <cp:keywords/>
  <dc:description/>
  <cp:lastModifiedBy>Caio Ludovice - Hotmail</cp:lastModifiedBy>
  <cp:revision>2</cp:revision>
  <dcterms:created xsi:type="dcterms:W3CDTF">2019-08-11T23:59:00Z</dcterms:created>
  <dcterms:modified xsi:type="dcterms:W3CDTF">2019-08-11T23:59:00Z</dcterms:modified>
</cp:coreProperties>
</file>